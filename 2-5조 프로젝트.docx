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35F387E1" w14:textId="77777777" w:rsidR="0083683C" w:rsidRPr="005924ED" w:rsidRDefault="00AB447C">
          <w:pPr>
            <w:pStyle w:val="a3"/>
          </w:pPr>
          <w:sdt>
            <w:sdtPr>
              <w:alias w:val="로고를 바꾸려면 오른쪽에 있는 아이콘을 클릭하세요."/>
              <w:tag w:val="로고를 바꾸려면 오른쪽에 있는 아이콘을 클릭하세요."/>
              <w:id w:val="-2090688503"/>
              <w:picture/>
            </w:sdtPr>
            <w:sdtEndPr/>
            <w:sdtContent>
              <w:r w:rsidR="0030202C" w:rsidRPr="005924ED">
                <w:rPr>
                  <w:noProof/>
                </w:rPr>
                <w:drawing>
                  <wp:inline distT="0" distB="0" distL="0" distR="0" wp14:anchorId="47078A90" wp14:editId="39D40F64">
                    <wp:extent cx="560025" cy="440871"/>
                    <wp:effectExtent l="0" t="0" r="0" b="0"/>
                    <wp:docPr id="3" name="그림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그림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60025" cy="4408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30202C"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5D238BF2" wp14:editId="28B1F5A4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텍스트 상자 1" descr="회사 연락처 정보를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회사 연락처 정보"/>
                                </w:tblPr>
                                <w:tblGrid>
                                  <w:gridCol w:w="8847"/>
                                </w:tblGrid>
                                <w:tr w:rsidR="00802A48" w:rsidRPr="00DD73DC" w14:paraId="2D6539D2" w14:textId="77777777" w:rsidTr="00802A48">
                                  <w:trPr>
                                    <w:trHeight w:val="917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269F2006" w14:textId="01F54F63" w:rsidR="00802A48" w:rsidRDefault="00802A48" w:rsidP="00DD1EF8">
                                      <w:pPr>
                                        <w:pStyle w:val="aa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팀원: </w:t>
                                      </w:r>
                                      <w:r>
                                        <w:t>201707080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신희찬</w:t>
                                      </w:r>
                                      <w:r>
                                        <w:t xml:space="preserve">, 201707074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김창규, </w:t>
                                      </w:r>
                                      <w:r>
                                        <w:t xml:space="preserve">201707054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안성호,</w:t>
                                      </w:r>
                                      <w:r>
                                        <w:t xml:space="preserve"> 201707080 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이성덕</w:t>
                                      </w:r>
                                      <w:proofErr w:type="spellEnd"/>
                                      <w:r w:rsidR="001370F1">
                                        <w:rPr>
                                          <w:rFonts w:hint="eastAsia"/>
                                        </w:rPr>
                                        <w:t>,</w:t>
                                      </w:r>
                                    </w:p>
                                    <w:p w14:paraId="4AC967BD" w14:textId="2F08E342" w:rsidR="00802A48" w:rsidRPr="00802A48" w:rsidRDefault="00802A48" w:rsidP="00802A48">
                                      <w:pPr>
                                        <w:pStyle w:val="aa"/>
                                        <w:ind w:firstLineChars="300" w:firstLine="660"/>
                                      </w:pPr>
                                      <w:r>
                                        <w:t xml:space="preserve">201707073 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홍진욱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, </w:t>
                                      </w:r>
                                      <w:r>
                                        <w:t xml:space="preserve">201807041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김동우</w:t>
                                      </w:r>
                                    </w:p>
                                  </w:tc>
                                </w:tr>
                                <w:tr w:rsidR="00802A48" w:rsidRPr="00DD73DC" w14:paraId="63187864" w14:textId="77777777" w:rsidTr="00802A48">
                                  <w:trPr>
                                    <w:trHeight w:val="917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2C30B18F" w14:textId="77777777" w:rsidR="00802A48" w:rsidRDefault="00802A48" w:rsidP="00DD1EF8">
                                      <w:pPr>
                                        <w:pStyle w:val="aa"/>
                                      </w:pPr>
                                    </w:p>
                                  </w:tc>
                                </w:tr>
                              </w:tbl>
                              <w:p w14:paraId="1F67FC1E" w14:textId="6B4D0D98" w:rsidR="00DD1EF8" w:rsidRPr="00DD73DC" w:rsidRDefault="00DD1EF8" w:rsidP="00802A48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238BF2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" o:spid="_x0000_s1026" type="#_x0000_t202" alt="회사 연락처 정보를 표시하는 텍스트 박스" style="position:absolute;margin-left:0;margin-top:0;width:468pt;height:48.95pt;z-index:25165465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회사 연락처 정보"/>
                          </w:tblPr>
                          <w:tblGrid>
                            <w:gridCol w:w="8847"/>
                          </w:tblGrid>
                          <w:tr w:rsidR="00802A48" w:rsidRPr="00DD73DC" w14:paraId="2D6539D2" w14:textId="77777777" w:rsidTr="00802A48">
                            <w:trPr>
                              <w:trHeight w:val="917"/>
                            </w:trPr>
                            <w:tc>
                              <w:tcPr>
                                <w:tcW w:w="5000" w:type="pct"/>
                              </w:tcPr>
                              <w:p w14:paraId="269F2006" w14:textId="01F54F63" w:rsidR="00802A48" w:rsidRDefault="00802A48" w:rsidP="00DD1EF8">
                                <w:pPr>
                                  <w:pStyle w:val="aa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팀원: </w:t>
                                </w:r>
                                <w:r>
                                  <w:t>201707080</w:t>
                                </w:r>
                                <w:r>
                                  <w:rPr>
                                    <w:rFonts w:hint="eastAsia"/>
                                  </w:rPr>
                                  <w:t>신희찬</w:t>
                                </w:r>
                                <w:r>
                                  <w:t xml:space="preserve">, 201707074 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김창규, </w:t>
                                </w:r>
                                <w:r>
                                  <w:t xml:space="preserve">201707054 </w:t>
                                </w:r>
                                <w:r>
                                  <w:rPr>
                                    <w:rFonts w:hint="eastAsia"/>
                                  </w:rPr>
                                  <w:t>안성호,</w:t>
                                </w:r>
                                <w:r>
                                  <w:t xml:space="preserve"> 201707080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이성덕</w:t>
                                </w:r>
                                <w:proofErr w:type="spellEnd"/>
                                <w:r w:rsidR="001370F1">
                                  <w:rPr>
                                    <w:rFonts w:hint="eastAsia"/>
                                  </w:rPr>
                                  <w:t>,</w:t>
                                </w:r>
                              </w:p>
                              <w:p w14:paraId="4AC967BD" w14:textId="2F08E342" w:rsidR="00802A48" w:rsidRPr="00802A48" w:rsidRDefault="00802A48" w:rsidP="00802A48">
                                <w:pPr>
                                  <w:pStyle w:val="aa"/>
                                  <w:ind w:firstLineChars="300" w:firstLine="660"/>
                                </w:pPr>
                                <w:r>
                                  <w:t xml:space="preserve">201707073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홍진욱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 xml:space="preserve">, </w:t>
                                </w:r>
                                <w:r>
                                  <w:t xml:space="preserve">201807041 </w:t>
                                </w:r>
                                <w:r>
                                  <w:rPr>
                                    <w:rFonts w:hint="eastAsia"/>
                                  </w:rPr>
                                  <w:t>김동우</w:t>
                                </w:r>
                              </w:p>
                            </w:tc>
                          </w:tr>
                          <w:tr w:rsidR="00802A48" w:rsidRPr="00DD73DC" w14:paraId="63187864" w14:textId="77777777" w:rsidTr="00802A48">
                            <w:trPr>
                              <w:trHeight w:val="917"/>
                            </w:trPr>
                            <w:tc>
                              <w:tcPr>
                                <w:tcW w:w="5000" w:type="pct"/>
                              </w:tcPr>
                              <w:p w14:paraId="2C30B18F" w14:textId="77777777" w:rsidR="00802A48" w:rsidRDefault="00802A48" w:rsidP="00DD1EF8">
                                <w:pPr>
                                  <w:pStyle w:val="aa"/>
                                </w:pPr>
                              </w:p>
                            </w:tc>
                          </w:tr>
                        </w:tbl>
                        <w:p w14:paraId="1F67FC1E" w14:textId="6B4D0D98" w:rsidR="00DD1EF8" w:rsidRPr="00DD73DC" w:rsidRDefault="00DD1EF8" w:rsidP="00802A48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5AB09169" w14:textId="77777777" w:rsidR="0083683C" w:rsidRPr="005924ED" w:rsidRDefault="0083683C"/>
        <w:p w14:paraId="42C75EB5" w14:textId="77777777" w:rsidR="0083683C" w:rsidRPr="005924ED" w:rsidRDefault="0018512E">
          <w:r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59FEA7F9" wp14:editId="4E294BE0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2393950</wp:posOffset>
                    </wp:positionV>
                    <wp:extent cx="5591175" cy="5378450"/>
                    <wp:effectExtent l="0" t="0" r="9525" b="12700"/>
                    <wp:wrapTopAndBottom/>
                    <wp:docPr id="2" name="텍스트 상자 2" descr="문서 제목 및 부제목을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537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F5B4DB" w14:textId="5C491D1D" w:rsidR="0065737D" w:rsidRDefault="00DD1EF8" w:rsidP="00DD1EF8">
                                <w:pPr>
                                  <w:pStyle w:val="a5"/>
                                  <w:jc w:val="center"/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 w:rsidRPr="002A77EA">
                                  <w:rPr>
                                    <w:rFonts w:hint="eastAsia"/>
                                    <w:b/>
                                    <w:sz w:val="56"/>
                                    <w:szCs w:val="56"/>
                                  </w:rPr>
                                  <w:t>[</w:t>
                                </w:r>
                                <w:r w:rsidR="004F0880">
                                  <w:rPr>
                                    <w:rFonts w:hint="eastAsia"/>
                                    <w:b/>
                                    <w:sz w:val="56"/>
                                    <w:szCs w:val="56"/>
                                  </w:rPr>
                                  <w:t>미디어 플레이어</w:t>
                                </w:r>
                                <w:r w:rsidR="003726AB">
                                  <w:rPr>
                                    <w:rFonts w:hint="eastAsia"/>
                                    <w:b/>
                                    <w:sz w:val="56"/>
                                    <w:szCs w:val="56"/>
                                  </w:rPr>
                                  <w:t>]</w:t>
                                </w:r>
                                <w:r w:rsidR="002A77EA"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  <w:p w14:paraId="40281997" w14:textId="77777777" w:rsidR="00DD1EF8" w:rsidRPr="002A77EA" w:rsidRDefault="002A77EA" w:rsidP="00DD1EF8">
                                <w:pPr>
                                  <w:pStyle w:val="a5"/>
                                  <w:jc w:val="center"/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>계획서</w:t>
                                </w:r>
                              </w:p>
                              <w:p w14:paraId="5D6A7C36" w14:textId="77777777" w:rsidR="00DD1EF8" w:rsidRDefault="00DD1EF8">
                                <w:pPr>
                                  <w:pStyle w:val="a6"/>
                                </w:pPr>
                              </w:p>
                              <w:p w14:paraId="592C12F6" w14:textId="77777777" w:rsidR="00DD1EF8" w:rsidRDefault="00DD1EF8" w:rsidP="00DD1EF8"/>
                              <w:p w14:paraId="0AE03E10" w14:textId="77777777" w:rsidR="00DD1EF8" w:rsidRPr="003726AB" w:rsidRDefault="00DD1EF8" w:rsidP="00DD1EF8"/>
                              <w:p w14:paraId="57B9A55B" w14:textId="6656719E" w:rsidR="00DD1EF8" w:rsidRDefault="008E6287" w:rsidP="00DD1EF8">
                                <w:pPr>
                                  <w:pStyle w:val="a6"/>
                                  <w:jc w:val="center"/>
                                </w:pPr>
                                <w:r>
                                  <w:t>2021-0</w:t>
                                </w:r>
                                <w:r w:rsidR="0028720E">
                                  <w:t>9</w:t>
                                </w:r>
                                <w:r>
                                  <w:t>-</w:t>
                                </w:r>
                                <w:r w:rsidR="0028720E">
                                  <w:t>15</w:t>
                                </w:r>
                              </w:p>
                              <w:p w14:paraId="08098115" w14:textId="77777777" w:rsidR="00DD1EF8" w:rsidRDefault="00DD1EF8" w:rsidP="00DD1EF8"/>
                              <w:p w14:paraId="6FA9C11E" w14:textId="77777777" w:rsidR="00DD1EF8" w:rsidRDefault="00DD1EF8" w:rsidP="00DD1EF8"/>
                              <w:p w14:paraId="5E628878" w14:textId="77777777" w:rsidR="00DD1EF8" w:rsidRPr="00DD1EF8" w:rsidRDefault="00DD1EF8" w:rsidP="00DD1EF8"/>
                              <w:p w14:paraId="051A4514" w14:textId="77023620" w:rsidR="00DD1EF8" w:rsidRPr="00DD1EF8" w:rsidRDefault="00DD1EF8" w:rsidP="00DD1EF8">
                                <w:pPr>
                                  <w:pStyle w:val="a6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DD1EF8">
                                  <w:rPr>
                                    <w:rFonts w:hint="eastAsia"/>
                                    <w:b/>
                                  </w:rPr>
                                  <w:t>[</w:t>
                                </w:r>
                                <w:r w:rsidR="00AB1070">
                                  <w:rPr>
                                    <w:b/>
                                    <w:bCs/>
                                  </w:rPr>
                                  <w:t>2-5</w:t>
                                </w:r>
                                <w:r w:rsidR="00AB1070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조</w:t>
                                </w:r>
                                <w:r w:rsidRPr="00DD1EF8">
                                  <w:rPr>
                                    <w:rFonts w:hint="eastAsia"/>
                                    <w:b/>
                                  </w:rPr>
                                  <w:t>]</w:t>
                                </w:r>
                              </w:p>
                              <w:p w14:paraId="5BD8CFCE" w14:textId="0A9A4C21" w:rsidR="00DD1EF8" w:rsidRPr="00802A48" w:rsidRDefault="00802A48" w:rsidP="00DD1EF8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 xml:space="preserve">     </w:t>
                                </w:r>
                              </w:p>
                              <w:p w14:paraId="27A8ECE0" w14:textId="77777777" w:rsidR="00DD1EF8" w:rsidRPr="00DD1EF8" w:rsidRDefault="00DD1EF8" w:rsidP="00DD1EF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FEA7F9" id="텍스트 상자 2" o:spid="_x0000_s1027" type="#_x0000_t202" alt="문서 제목 및 부제목을 표시하는 텍스트 박스" style="position:absolute;margin-left:0;margin-top:188.5pt;width:440.25pt;height:423.5pt;z-index:251653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" filled="f" stroked="f" strokeweight=".5pt">
                    <v:textbox inset="0,0,0,0">
                      <w:txbxContent>
                        <w:p w14:paraId="6FF5B4DB" w14:textId="5C491D1D" w:rsidR="0065737D" w:rsidRDefault="00DD1EF8" w:rsidP="00DD1EF8">
                          <w:pPr>
                            <w:pStyle w:val="a5"/>
                            <w:jc w:val="center"/>
                            <w:rPr>
                              <w:b/>
                              <w:sz w:val="56"/>
                              <w:szCs w:val="56"/>
                            </w:rPr>
                          </w:pPr>
                          <w:r w:rsidRPr="002A77EA">
                            <w:rPr>
                              <w:rFonts w:hint="eastAsia"/>
                              <w:b/>
                              <w:sz w:val="56"/>
                              <w:szCs w:val="56"/>
                            </w:rPr>
                            <w:t>[</w:t>
                          </w:r>
                          <w:r w:rsidR="004F0880">
                            <w:rPr>
                              <w:rFonts w:hint="eastAsia"/>
                              <w:b/>
                              <w:sz w:val="56"/>
                              <w:szCs w:val="56"/>
                            </w:rPr>
                            <w:t>미디어 플레이어</w:t>
                          </w:r>
                          <w:r w:rsidR="003726AB">
                            <w:rPr>
                              <w:rFonts w:hint="eastAsia"/>
                              <w:b/>
                              <w:sz w:val="56"/>
                              <w:szCs w:val="56"/>
                            </w:rPr>
                            <w:t>]</w:t>
                          </w:r>
                          <w:r w:rsidR="002A77EA">
                            <w:rPr>
                              <w:b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  <w:p w14:paraId="40281997" w14:textId="77777777" w:rsidR="00DD1EF8" w:rsidRPr="002A77EA" w:rsidRDefault="002A77EA" w:rsidP="00DD1EF8">
                          <w:pPr>
                            <w:pStyle w:val="a5"/>
                            <w:jc w:val="center"/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sz w:val="56"/>
                              <w:szCs w:val="56"/>
                            </w:rPr>
                            <w:t>계획서</w:t>
                          </w:r>
                        </w:p>
                        <w:p w14:paraId="5D6A7C36" w14:textId="77777777" w:rsidR="00DD1EF8" w:rsidRDefault="00DD1EF8">
                          <w:pPr>
                            <w:pStyle w:val="a6"/>
                          </w:pPr>
                        </w:p>
                        <w:p w14:paraId="592C12F6" w14:textId="77777777" w:rsidR="00DD1EF8" w:rsidRDefault="00DD1EF8" w:rsidP="00DD1EF8"/>
                        <w:p w14:paraId="0AE03E10" w14:textId="77777777" w:rsidR="00DD1EF8" w:rsidRPr="003726AB" w:rsidRDefault="00DD1EF8" w:rsidP="00DD1EF8"/>
                        <w:p w14:paraId="57B9A55B" w14:textId="6656719E" w:rsidR="00DD1EF8" w:rsidRDefault="008E6287" w:rsidP="00DD1EF8">
                          <w:pPr>
                            <w:pStyle w:val="a6"/>
                            <w:jc w:val="center"/>
                          </w:pPr>
                          <w:r>
                            <w:t>2021-0</w:t>
                          </w:r>
                          <w:r w:rsidR="0028720E">
                            <w:t>9</w:t>
                          </w:r>
                          <w:r>
                            <w:t>-</w:t>
                          </w:r>
                          <w:r w:rsidR="0028720E">
                            <w:t>15</w:t>
                          </w:r>
                        </w:p>
                        <w:p w14:paraId="08098115" w14:textId="77777777" w:rsidR="00DD1EF8" w:rsidRDefault="00DD1EF8" w:rsidP="00DD1EF8"/>
                        <w:p w14:paraId="6FA9C11E" w14:textId="77777777" w:rsidR="00DD1EF8" w:rsidRDefault="00DD1EF8" w:rsidP="00DD1EF8"/>
                        <w:p w14:paraId="5E628878" w14:textId="77777777" w:rsidR="00DD1EF8" w:rsidRPr="00DD1EF8" w:rsidRDefault="00DD1EF8" w:rsidP="00DD1EF8"/>
                        <w:p w14:paraId="051A4514" w14:textId="77023620" w:rsidR="00DD1EF8" w:rsidRPr="00DD1EF8" w:rsidRDefault="00DD1EF8" w:rsidP="00DD1EF8">
                          <w:pPr>
                            <w:pStyle w:val="a6"/>
                            <w:jc w:val="center"/>
                            <w:rPr>
                              <w:b/>
                            </w:rPr>
                          </w:pPr>
                          <w:r w:rsidRPr="00DD1EF8">
                            <w:rPr>
                              <w:rFonts w:hint="eastAsia"/>
                              <w:b/>
                            </w:rPr>
                            <w:t>[</w:t>
                          </w:r>
                          <w:r w:rsidR="00AB1070">
                            <w:rPr>
                              <w:b/>
                              <w:bCs/>
                            </w:rPr>
                            <w:t>2-5</w:t>
                          </w:r>
                          <w:r w:rsidR="00AB1070">
                            <w:rPr>
                              <w:rFonts w:hint="eastAsia"/>
                              <w:b/>
                              <w:bCs/>
                            </w:rPr>
                            <w:t>조</w:t>
                          </w:r>
                          <w:r w:rsidRPr="00DD1EF8">
                            <w:rPr>
                              <w:rFonts w:hint="eastAsia"/>
                              <w:b/>
                            </w:rPr>
                            <w:t>]</w:t>
                          </w:r>
                        </w:p>
                        <w:p w14:paraId="5BD8CFCE" w14:textId="0A9A4C21" w:rsidR="00DD1EF8" w:rsidRPr="00802A48" w:rsidRDefault="00802A48" w:rsidP="00DD1EF8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 xml:space="preserve">     </w:t>
                          </w:r>
                        </w:p>
                        <w:p w14:paraId="27A8ECE0" w14:textId="77777777" w:rsidR="00DD1EF8" w:rsidRPr="00DD1EF8" w:rsidRDefault="00DD1EF8" w:rsidP="00DD1EF8"/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30202C" w:rsidRPr="005924ED">
            <w:br w:type="page"/>
          </w:r>
        </w:p>
      </w:sdtContent>
    </w:sdt>
    <w:sdt>
      <w:sdtPr>
        <w:rPr>
          <w:rFonts w:cstheme="minorBidi"/>
          <w:color w:val="4C483D" w:themeColor="text2"/>
          <w:sz w:val="12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cs="맑은 고딕"/>
          <w:b/>
          <w:bCs/>
          <w:noProof/>
        </w:rPr>
      </w:sdtEndPr>
      <w:sdtContent>
        <w:p w14:paraId="75891F5D" w14:textId="77777777" w:rsidR="0083683C" w:rsidRPr="00DD73DC" w:rsidRDefault="0030202C" w:rsidP="00DD73DC">
          <w:pPr>
            <w:pStyle w:val="ae"/>
            <w:rPr>
              <w:sz w:val="52"/>
            </w:rPr>
          </w:pPr>
          <w:r w:rsidRPr="00DD73DC">
            <w:rPr>
              <w:sz w:val="52"/>
              <w:lang w:val="ko-KR"/>
            </w:rPr>
            <w:t>목차</w:t>
          </w:r>
        </w:p>
        <w:p w14:paraId="28853C48" w14:textId="77777777" w:rsidR="00D23B19" w:rsidRDefault="0030202C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r w:rsidRPr="00DD73DC">
            <w:rPr>
              <w:b w:val="0"/>
              <w:bCs w:val="0"/>
              <w:sz w:val="18"/>
            </w:rPr>
            <w:fldChar w:fldCharType="begin"/>
          </w:r>
          <w:r w:rsidRPr="00DD73DC">
            <w:rPr>
              <w:b w:val="0"/>
              <w:bCs w:val="0"/>
              <w:sz w:val="18"/>
            </w:rPr>
            <w:instrText>TOC \o "1-2" \n "2-2" \h \z \u</w:instrText>
          </w:r>
          <w:r w:rsidRPr="00DD73DC">
            <w:rPr>
              <w:b w:val="0"/>
              <w:bCs w:val="0"/>
              <w:sz w:val="18"/>
            </w:rPr>
            <w:fldChar w:fldCharType="separate"/>
          </w:r>
          <w:hyperlink w:anchor="_Toc431339198" w:history="1">
            <w:r w:rsidR="00D23B19" w:rsidRPr="006B101F">
              <w:rPr>
                <w:rStyle w:val="af"/>
                <w:noProof/>
                <w:lang w:val="ko-KR"/>
              </w:rPr>
              <w:t>배경 (Background)</w:t>
            </w:r>
            <w:r w:rsidR="00D23B19">
              <w:rPr>
                <w:noProof/>
                <w:webHidden/>
              </w:rPr>
              <w:tab/>
            </w:r>
            <w:r w:rsidR="00D23B19">
              <w:rPr>
                <w:noProof/>
                <w:webHidden/>
              </w:rPr>
              <w:fldChar w:fldCharType="begin"/>
            </w:r>
            <w:r w:rsidR="00D23B19">
              <w:rPr>
                <w:noProof/>
                <w:webHidden/>
              </w:rPr>
              <w:instrText xml:space="preserve"> PAGEREF _Toc431339198 \h </w:instrText>
            </w:r>
            <w:r w:rsidR="00D23B19">
              <w:rPr>
                <w:noProof/>
                <w:webHidden/>
              </w:rPr>
            </w:r>
            <w:r w:rsidR="00D23B19">
              <w:rPr>
                <w:noProof/>
                <w:webHidden/>
              </w:rPr>
              <w:fldChar w:fldCharType="separate"/>
            </w:r>
            <w:r w:rsidR="00D23B19">
              <w:rPr>
                <w:noProof/>
                <w:webHidden/>
              </w:rPr>
              <w:t>2</w:t>
            </w:r>
            <w:r w:rsidR="00D23B19">
              <w:rPr>
                <w:noProof/>
                <w:webHidden/>
              </w:rPr>
              <w:fldChar w:fldCharType="end"/>
            </w:r>
          </w:hyperlink>
        </w:p>
        <w:p w14:paraId="1A6655A0" w14:textId="77777777" w:rsidR="00D23B19" w:rsidRDefault="00AB447C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199" w:history="1">
            <w:r w:rsidR="00D23B19" w:rsidRPr="006B101F">
              <w:rPr>
                <w:rStyle w:val="af"/>
                <w:noProof/>
                <w:lang w:val="ko-KR"/>
              </w:rPr>
              <w:t>목적/목표 (Objectives)</w:t>
            </w:r>
            <w:r w:rsidR="00D23B19">
              <w:rPr>
                <w:noProof/>
                <w:webHidden/>
              </w:rPr>
              <w:tab/>
            </w:r>
            <w:r w:rsidR="00D23B19">
              <w:rPr>
                <w:noProof/>
                <w:webHidden/>
              </w:rPr>
              <w:fldChar w:fldCharType="begin"/>
            </w:r>
            <w:r w:rsidR="00D23B19">
              <w:rPr>
                <w:noProof/>
                <w:webHidden/>
              </w:rPr>
              <w:instrText xml:space="preserve"> PAGEREF _Toc431339199 \h </w:instrText>
            </w:r>
            <w:r w:rsidR="00D23B19">
              <w:rPr>
                <w:noProof/>
                <w:webHidden/>
              </w:rPr>
            </w:r>
            <w:r w:rsidR="00D23B19">
              <w:rPr>
                <w:noProof/>
                <w:webHidden/>
              </w:rPr>
              <w:fldChar w:fldCharType="separate"/>
            </w:r>
            <w:r w:rsidR="00D23B19">
              <w:rPr>
                <w:noProof/>
                <w:webHidden/>
              </w:rPr>
              <w:t>2</w:t>
            </w:r>
            <w:r w:rsidR="00D23B19">
              <w:rPr>
                <w:noProof/>
                <w:webHidden/>
              </w:rPr>
              <w:fldChar w:fldCharType="end"/>
            </w:r>
          </w:hyperlink>
        </w:p>
        <w:p w14:paraId="62EF88D4" w14:textId="77777777" w:rsidR="00D23B19" w:rsidRDefault="00AB447C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200" w:history="1">
            <w:r w:rsidR="00D23B19" w:rsidRPr="006B101F">
              <w:rPr>
                <w:rStyle w:val="af"/>
                <w:noProof/>
                <w:lang w:val="ko-KR"/>
              </w:rPr>
              <w:t>범위 (Scope)</w:t>
            </w:r>
            <w:r w:rsidR="00D23B19">
              <w:rPr>
                <w:noProof/>
                <w:webHidden/>
              </w:rPr>
              <w:tab/>
            </w:r>
            <w:r w:rsidR="00D23B19">
              <w:rPr>
                <w:noProof/>
                <w:webHidden/>
              </w:rPr>
              <w:fldChar w:fldCharType="begin"/>
            </w:r>
            <w:r w:rsidR="00D23B19">
              <w:rPr>
                <w:noProof/>
                <w:webHidden/>
              </w:rPr>
              <w:instrText xml:space="preserve"> PAGEREF _Toc431339200 \h </w:instrText>
            </w:r>
            <w:r w:rsidR="00D23B19">
              <w:rPr>
                <w:noProof/>
                <w:webHidden/>
              </w:rPr>
            </w:r>
            <w:r w:rsidR="00D23B19">
              <w:rPr>
                <w:noProof/>
                <w:webHidden/>
              </w:rPr>
              <w:fldChar w:fldCharType="separate"/>
            </w:r>
            <w:r w:rsidR="00D23B19">
              <w:rPr>
                <w:noProof/>
                <w:webHidden/>
              </w:rPr>
              <w:t>2</w:t>
            </w:r>
            <w:r w:rsidR="00D23B19">
              <w:rPr>
                <w:noProof/>
                <w:webHidden/>
              </w:rPr>
              <w:fldChar w:fldCharType="end"/>
            </w:r>
          </w:hyperlink>
        </w:p>
        <w:p w14:paraId="1A612594" w14:textId="77777777" w:rsidR="00D23B19" w:rsidRDefault="00AB447C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201" w:history="1">
            <w:r w:rsidR="00D23B19" w:rsidRPr="006B101F">
              <w:rPr>
                <w:rStyle w:val="af"/>
                <w:noProof/>
                <w:lang w:val="ko-KR"/>
              </w:rPr>
              <w:t>접근방법 (Approach)</w:t>
            </w:r>
            <w:r w:rsidR="00D23B19">
              <w:rPr>
                <w:noProof/>
                <w:webHidden/>
              </w:rPr>
              <w:tab/>
            </w:r>
            <w:r w:rsidR="00D23B19">
              <w:rPr>
                <w:noProof/>
                <w:webHidden/>
              </w:rPr>
              <w:fldChar w:fldCharType="begin"/>
            </w:r>
            <w:r w:rsidR="00D23B19">
              <w:rPr>
                <w:noProof/>
                <w:webHidden/>
              </w:rPr>
              <w:instrText xml:space="preserve"> PAGEREF _Toc431339201 \h </w:instrText>
            </w:r>
            <w:r w:rsidR="00D23B19">
              <w:rPr>
                <w:noProof/>
                <w:webHidden/>
              </w:rPr>
            </w:r>
            <w:r w:rsidR="00D23B19">
              <w:rPr>
                <w:noProof/>
                <w:webHidden/>
              </w:rPr>
              <w:fldChar w:fldCharType="separate"/>
            </w:r>
            <w:r w:rsidR="00D23B19">
              <w:rPr>
                <w:noProof/>
                <w:webHidden/>
              </w:rPr>
              <w:t>2</w:t>
            </w:r>
            <w:r w:rsidR="00D23B19">
              <w:rPr>
                <w:noProof/>
                <w:webHidden/>
              </w:rPr>
              <w:fldChar w:fldCharType="end"/>
            </w:r>
          </w:hyperlink>
        </w:p>
        <w:p w14:paraId="1BEB5C36" w14:textId="77777777" w:rsidR="00D23B19" w:rsidRDefault="00AB447C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202" w:history="1">
            <w:r w:rsidR="00D23B19" w:rsidRPr="006B101F">
              <w:rPr>
                <w:rStyle w:val="af"/>
                <w:noProof/>
                <w:lang w:val="ko-KR"/>
              </w:rPr>
              <w:t>작업계획일정 (Workplan)</w:t>
            </w:r>
            <w:r w:rsidR="00D23B19">
              <w:rPr>
                <w:noProof/>
                <w:webHidden/>
              </w:rPr>
              <w:tab/>
            </w:r>
            <w:r w:rsidR="00D23B19">
              <w:rPr>
                <w:noProof/>
                <w:webHidden/>
              </w:rPr>
              <w:fldChar w:fldCharType="begin"/>
            </w:r>
            <w:r w:rsidR="00D23B19">
              <w:rPr>
                <w:noProof/>
                <w:webHidden/>
              </w:rPr>
              <w:instrText xml:space="preserve"> PAGEREF _Toc431339202 \h </w:instrText>
            </w:r>
            <w:r w:rsidR="00D23B19">
              <w:rPr>
                <w:noProof/>
                <w:webHidden/>
              </w:rPr>
            </w:r>
            <w:r w:rsidR="00D23B19">
              <w:rPr>
                <w:noProof/>
                <w:webHidden/>
              </w:rPr>
              <w:fldChar w:fldCharType="separate"/>
            </w:r>
            <w:r w:rsidR="00D23B19">
              <w:rPr>
                <w:noProof/>
                <w:webHidden/>
              </w:rPr>
              <w:t>3</w:t>
            </w:r>
            <w:r w:rsidR="00D23B19">
              <w:rPr>
                <w:noProof/>
                <w:webHidden/>
              </w:rPr>
              <w:fldChar w:fldCharType="end"/>
            </w:r>
          </w:hyperlink>
        </w:p>
        <w:p w14:paraId="2F3D34FF" w14:textId="77777777" w:rsidR="00D23B19" w:rsidRDefault="00AB447C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203" w:history="1">
            <w:r w:rsidR="00D23B19" w:rsidRPr="006B101F">
              <w:rPr>
                <w:rStyle w:val="af"/>
                <w:noProof/>
                <w:lang w:val="ko-KR"/>
              </w:rPr>
              <w:t>비용 / 기대효과 분석 (Cost-Benefit Analysis)</w:t>
            </w:r>
            <w:r w:rsidR="00D23B19">
              <w:rPr>
                <w:noProof/>
                <w:webHidden/>
              </w:rPr>
              <w:tab/>
            </w:r>
            <w:r w:rsidR="00D23B19">
              <w:rPr>
                <w:noProof/>
                <w:webHidden/>
              </w:rPr>
              <w:fldChar w:fldCharType="begin"/>
            </w:r>
            <w:r w:rsidR="00D23B19">
              <w:rPr>
                <w:noProof/>
                <w:webHidden/>
              </w:rPr>
              <w:instrText xml:space="preserve"> PAGEREF _Toc431339203 \h </w:instrText>
            </w:r>
            <w:r w:rsidR="00D23B19">
              <w:rPr>
                <w:noProof/>
                <w:webHidden/>
              </w:rPr>
            </w:r>
            <w:r w:rsidR="00D23B19">
              <w:rPr>
                <w:noProof/>
                <w:webHidden/>
              </w:rPr>
              <w:fldChar w:fldCharType="separate"/>
            </w:r>
            <w:r w:rsidR="00D23B19">
              <w:rPr>
                <w:noProof/>
                <w:webHidden/>
              </w:rPr>
              <w:t>3</w:t>
            </w:r>
            <w:r w:rsidR="00D23B19">
              <w:rPr>
                <w:noProof/>
                <w:webHidden/>
              </w:rPr>
              <w:fldChar w:fldCharType="end"/>
            </w:r>
          </w:hyperlink>
        </w:p>
        <w:p w14:paraId="5A26E903" w14:textId="77777777" w:rsidR="0083683C" w:rsidRPr="00DD73DC" w:rsidRDefault="0030202C">
          <w:pPr>
            <w:rPr>
              <w:sz w:val="12"/>
            </w:rPr>
          </w:pPr>
          <w:r w:rsidRPr="00DD73DC">
            <w:rPr>
              <w:b/>
              <w:bCs/>
              <w:sz w:val="18"/>
              <w:szCs w:val="26"/>
            </w:rPr>
            <w:fldChar w:fldCharType="end"/>
          </w:r>
        </w:p>
      </w:sdtContent>
    </w:sdt>
    <w:p w14:paraId="21C5F1C8" w14:textId="77777777" w:rsidR="0083683C" w:rsidRPr="00DD73DC" w:rsidRDefault="0083683C">
      <w:pPr>
        <w:rPr>
          <w:sz w:val="12"/>
        </w:rPr>
        <w:sectPr w:rsidR="0083683C" w:rsidRPr="00DD73DC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5EE72BDD" w14:textId="130D9EB2" w:rsidR="0028720E" w:rsidRDefault="00DD1EF8">
      <w:pPr>
        <w:pStyle w:val="10"/>
      </w:pPr>
      <w:bookmarkStart w:id="0" w:name="_Toc431339198"/>
      <w:r>
        <w:rPr>
          <w:rFonts w:hint="eastAsia"/>
          <w:lang w:val="ko-KR"/>
        </w:rPr>
        <w:lastRenderedPageBreak/>
        <w:t xml:space="preserve">배경 </w:t>
      </w:r>
      <w:r>
        <w:rPr>
          <w:lang w:val="ko-KR"/>
        </w:rPr>
        <w:t>(</w:t>
      </w:r>
      <w:proofErr w:type="spellStart"/>
      <w:r>
        <w:rPr>
          <w:lang w:val="ko-KR"/>
        </w:rPr>
        <w:t>Background</w:t>
      </w:r>
      <w:proofErr w:type="spellEnd"/>
      <w:r>
        <w:rPr>
          <w:lang w:val="ko-KR"/>
        </w:rPr>
        <w:t>)</w:t>
      </w:r>
      <w:bookmarkStart w:id="1" w:name="_Toc431339199"/>
      <w:bookmarkEnd w:id="0"/>
    </w:p>
    <w:p w14:paraId="0C8DBB5B" w14:textId="26AC682A" w:rsidR="0028720E" w:rsidRPr="0028720E" w:rsidRDefault="00411FEF" w:rsidP="0028720E">
      <w:pPr>
        <w:rPr>
          <w:rFonts w:hint="eastAsia"/>
        </w:rPr>
      </w:pPr>
      <w:r w:rsidRPr="00411FEF">
        <w:rPr>
          <w:rFonts w:hint="eastAsia"/>
        </w:rPr>
        <w:t>기존</w:t>
      </w:r>
      <w:r w:rsidRPr="00411FEF">
        <w:t xml:space="preserve"> 미디어 플레이어를 사용하면서 불편했던 점들이나 추가되었으면 하는 기능들을 개선 및 구현하고자 </w:t>
      </w:r>
      <w:r>
        <w:rPr>
          <w:rFonts w:hint="eastAsia"/>
        </w:rPr>
        <w:t>기획함</w:t>
      </w:r>
    </w:p>
    <w:p w14:paraId="2C9E44D8" w14:textId="1D519C55" w:rsidR="0083683C" w:rsidRPr="005924ED" w:rsidRDefault="002A6C10">
      <w:pPr>
        <w:pStyle w:val="10"/>
      </w:pPr>
      <w:r>
        <w:rPr>
          <w:rFonts w:hint="eastAsia"/>
          <w:lang w:val="ko-KR"/>
        </w:rPr>
        <w:t>목적</w:t>
      </w:r>
      <w:r w:rsidRPr="00802A48">
        <w:rPr>
          <w:rFonts w:hint="eastAsia"/>
        </w:rPr>
        <w:t>/</w:t>
      </w:r>
      <w:r>
        <w:rPr>
          <w:rFonts w:hint="eastAsia"/>
          <w:lang w:val="ko-KR"/>
        </w:rPr>
        <w:t>목표</w:t>
      </w:r>
      <w:r w:rsidRPr="00802A48">
        <w:rPr>
          <w:rFonts w:hint="eastAsia"/>
        </w:rPr>
        <w:t xml:space="preserve"> </w:t>
      </w:r>
      <w:r w:rsidRPr="00802A48">
        <w:t>(Objectives)</w:t>
      </w:r>
      <w:bookmarkEnd w:id="1"/>
    </w:p>
    <w:p w14:paraId="48E4F79C" w14:textId="183027ED" w:rsidR="0028720E" w:rsidRDefault="0028720E" w:rsidP="00571107">
      <w:pPr>
        <w:spacing w:after="120" w:line="240" w:lineRule="auto"/>
      </w:pPr>
      <w:r>
        <w:rPr>
          <w:rFonts w:hint="eastAsia"/>
        </w:rPr>
        <w:t>여러가지 편의 기능을 추가하여 기존 미디어 플레이어의 편의성을 개선하고</w:t>
      </w:r>
    </w:p>
    <w:p w14:paraId="0A7869FF" w14:textId="2068F223" w:rsidR="0028720E" w:rsidRPr="00802A48" w:rsidRDefault="0028720E" w:rsidP="00571107">
      <w:pPr>
        <w:spacing w:after="120" w:line="240" w:lineRule="auto"/>
        <w:rPr>
          <w:rFonts w:hint="eastAsia"/>
        </w:rPr>
      </w:pPr>
      <w:r>
        <w:rPr>
          <w:rFonts w:hint="eastAsia"/>
        </w:rPr>
        <w:t xml:space="preserve">최대한 한손으로 </w:t>
      </w:r>
      <w:r w:rsidR="00411FEF">
        <w:rPr>
          <w:rFonts w:hint="eastAsia"/>
        </w:rPr>
        <w:t>조작할 수 있는 미디어 플레이어를 만든다.</w:t>
      </w:r>
    </w:p>
    <w:p w14:paraId="5246C542" w14:textId="2E30B265" w:rsidR="00802A48" w:rsidRPr="00802A48" w:rsidRDefault="002A6C10" w:rsidP="00802A48">
      <w:pPr>
        <w:pStyle w:val="10"/>
      </w:pPr>
      <w:bookmarkStart w:id="2" w:name="_Toc431339200"/>
      <w:r>
        <w:rPr>
          <w:lang w:val="ko-KR"/>
        </w:rPr>
        <w:t>범위</w:t>
      </w:r>
      <w:r w:rsidRPr="00802A48">
        <w:t xml:space="preserve"> (Scope)</w:t>
      </w:r>
      <w:bookmarkEnd w:id="2"/>
    </w:p>
    <w:p w14:paraId="000A5557" w14:textId="6532B3C9" w:rsidR="00802A48" w:rsidRPr="00020B35" w:rsidRDefault="00020B35" w:rsidP="00802A48">
      <w:pPr>
        <w:pStyle w:val="afb"/>
        <w:widowControl w:val="0"/>
        <w:numPr>
          <w:ilvl w:val="0"/>
          <w:numId w:val="15"/>
        </w:numPr>
        <w:wordWrap w:val="0"/>
        <w:autoSpaceDE w:val="0"/>
        <w:autoSpaceDN w:val="0"/>
        <w:spacing w:after="0" w:line="240" w:lineRule="auto"/>
        <w:ind w:leftChars="0"/>
        <w:jc w:val="both"/>
        <w:textAlignment w:val="baseline"/>
        <w:rPr>
          <w:rFonts w:ascii="굴림" w:eastAsia="굴림" w:hAnsi="굴림" w:cs="굴림"/>
          <w:color w:val="000000"/>
        </w:rPr>
      </w:pPr>
      <w:r>
        <w:rPr>
          <w:rFonts w:ascii="굴림" w:eastAsia="함초롬바탕" w:hAnsi="굴림" w:cs="굴림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280374" wp14:editId="2150AC2A">
                <wp:simplePos x="0" y="0"/>
                <wp:positionH relativeFrom="column">
                  <wp:posOffset>3255188</wp:posOffset>
                </wp:positionH>
                <wp:positionV relativeFrom="paragraph">
                  <wp:posOffset>185243</wp:posOffset>
                </wp:positionV>
                <wp:extent cx="526695" cy="306832"/>
                <wp:effectExtent l="0" t="0" r="2603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95" cy="306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C24A1" w14:textId="087B3AF2" w:rsidR="00020B35" w:rsidRDefault="00020B35">
                            <w:r>
                              <w:t>35.7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80374" id="Text Box 7" o:spid="_x0000_s1028" type="#_x0000_t202" style="position:absolute;left:0;text-align:left;margin-left:256.3pt;margin-top:14.6pt;width:41.45pt;height:24.1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" fillcolor="white [3201]" strokeweight=".5pt">
                <v:textbox>
                  <w:txbxContent>
                    <w:p w14:paraId="607C24A1" w14:textId="087B3AF2" w:rsidR="00020B35" w:rsidRDefault="00020B35">
                      <w:r>
                        <w:t>35.7</w:t>
                      </w:r>
                    </w:p>
                  </w:txbxContent>
                </v:textbox>
              </v:shape>
            </w:pict>
          </mc:Fallback>
        </mc:AlternateContent>
      </w:r>
      <w:r w:rsidR="00802A48" w:rsidRPr="00020B35">
        <w:rPr>
          <w:rFonts w:ascii="굴림" w:eastAsia="함초롬바탕" w:hAnsi="굴림" w:cs="굴림"/>
          <w:b/>
          <w:bCs/>
          <w:color w:val="000000"/>
          <w:sz w:val="24"/>
          <w:szCs w:val="24"/>
        </w:rPr>
        <w:t>재생기능</w:t>
      </w:r>
    </w:p>
    <w:p w14:paraId="27788E59" w14:textId="4C05BD03" w:rsidR="00802A48" w:rsidRPr="00802A48" w:rsidRDefault="00802A48" w:rsidP="00802A48">
      <w:pPr>
        <w:widowControl w:val="0"/>
        <w:numPr>
          <w:ilvl w:val="1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color w:val="000000"/>
        </w:rPr>
        <w:t>영상재생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기능</w:t>
      </w:r>
    </w:p>
    <w:p w14:paraId="56F9B876" w14:textId="483341F6" w:rsidR="00802A48" w:rsidRPr="00020B35" w:rsidRDefault="00020B35" w:rsidP="00802A48">
      <w:pPr>
        <w:widowControl w:val="0"/>
        <w:numPr>
          <w:ilvl w:val="2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61FBBCF" wp14:editId="2EE98E4B">
                <wp:simplePos x="0" y="0"/>
                <wp:positionH relativeFrom="column">
                  <wp:posOffset>2335072</wp:posOffset>
                </wp:positionH>
                <wp:positionV relativeFrom="paragraph">
                  <wp:posOffset>6375</wp:posOffset>
                </wp:positionV>
                <wp:extent cx="905561" cy="379781"/>
                <wp:effectExtent l="38100" t="0" r="27940" b="5842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561" cy="37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2B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left:0;text-align:left;margin-left:183.85pt;margin-top:.5pt;width:71.3pt;height:29.9pt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" strokecolor="#f24f4f [3204]" strokeweight=".5pt">
                <v:stroke endarrow="block" joinstyle="miter"/>
              </v:shape>
            </w:pict>
          </mc:Fallback>
        </mc:AlternateContent>
      </w:r>
      <w:r w:rsidR="00802A48" w:rsidRPr="00802A48">
        <w:rPr>
          <w:rFonts w:ascii="굴림" w:eastAsia="함초롬바탕" w:hAnsi="굴림" w:cs="굴림"/>
          <w:color w:val="000000"/>
        </w:rPr>
        <w:t>화면</w:t>
      </w:r>
      <w:r w:rsidR="00802A48" w:rsidRPr="00802A48">
        <w:rPr>
          <w:rFonts w:ascii="굴림" w:eastAsia="함초롬바탕" w:hAnsi="굴림" w:cs="굴림"/>
          <w:color w:val="000000"/>
        </w:rPr>
        <w:t xml:space="preserve"> </w:t>
      </w:r>
      <w:r w:rsidR="00802A48" w:rsidRPr="00802A48">
        <w:rPr>
          <w:rFonts w:ascii="굴림" w:eastAsia="함초롬바탕" w:hAnsi="굴림" w:cs="굴림"/>
          <w:color w:val="000000"/>
        </w:rPr>
        <w:t>클릭</w:t>
      </w:r>
      <w:r w:rsidR="00802A48" w:rsidRPr="00802A48">
        <w:rPr>
          <w:rFonts w:ascii="굴림" w:eastAsia="함초롬바탕" w:hAnsi="굴림" w:cs="굴림"/>
          <w:color w:val="000000"/>
        </w:rPr>
        <w:t xml:space="preserve"> </w:t>
      </w:r>
      <w:r w:rsidR="00802A48" w:rsidRPr="00802A48">
        <w:rPr>
          <w:rFonts w:ascii="굴림" w:eastAsia="함초롬바탕" w:hAnsi="굴림" w:cs="굴림"/>
          <w:color w:val="000000"/>
        </w:rPr>
        <w:t>시</w:t>
      </w:r>
      <w:r w:rsidR="00802A48" w:rsidRPr="00802A48">
        <w:rPr>
          <w:rFonts w:ascii="굴림" w:eastAsia="함초롬바탕" w:hAnsi="굴림" w:cs="굴림"/>
          <w:color w:val="000000"/>
        </w:rPr>
        <w:t xml:space="preserve"> </w:t>
      </w:r>
      <w:r w:rsidR="00802A48" w:rsidRPr="00802A48">
        <w:rPr>
          <w:rFonts w:ascii="굴림" w:eastAsia="함초롬바탕" w:hAnsi="굴림" w:cs="굴림"/>
          <w:color w:val="000000"/>
        </w:rPr>
        <w:t>시간대로</w:t>
      </w:r>
      <w:r w:rsidR="00802A48" w:rsidRPr="00802A48">
        <w:rPr>
          <w:rFonts w:ascii="굴림" w:eastAsia="함초롬바탕" w:hAnsi="굴림" w:cs="굴림"/>
          <w:color w:val="000000"/>
        </w:rPr>
        <w:t xml:space="preserve"> </w:t>
      </w:r>
      <w:r w:rsidR="00802A48" w:rsidRPr="00802A48">
        <w:rPr>
          <w:rFonts w:ascii="굴림" w:eastAsia="함초롬바탕" w:hAnsi="굴림" w:cs="굴림"/>
          <w:color w:val="000000"/>
        </w:rPr>
        <w:t>넘어가는</w:t>
      </w:r>
      <w:r w:rsidR="00802A48" w:rsidRPr="00802A48">
        <w:rPr>
          <w:rFonts w:ascii="굴림" w:eastAsia="함초롬바탕" w:hAnsi="굴림" w:cs="굴림"/>
          <w:color w:val="000000"/>
        </w:rPr>
        <w:t xml:space="preserve"> </w:t>
      </w:r>
      <w:r w:rsidR="00802A48" w:rsidRPr="00802A48">
        <w:rPr>
          <w:rFonts w:ascii="굴림" w:eastAsia="함초롬바탕" w:hAnsi="굴림" w:cs="굴림"/>
          <w:color w:val="000000"/>
        </w:rPr>
        <w:t>기능</w:t>
      </w:r>
    </w:p>
    <w:p w14:paraId="5D220A65" w14:textId="327744B5" w:rsidR="00020B35" w:rsidRPr="00802A48" w:rsidRDefault="00020B35" w:rsidP="00020B35">
      <w:pPr>
        <w:widowControl w:val="0"/>
        <w:wordWrap w:val="0"/>
        <w:autoSpaceDE w:val="0"/>
        <w:autoSpaceDN w:val="0"/>
        <w:spacing w:after="0" w:line="240" w:lineRule="auto"/>
        <w:ind w:left="1600"/>
        <w:jc w:val="both"/>
        <w:textAlignment w:val="baseline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93B430" wp14:editId="51048E37">
                <wp:simplePos x="0" y="0"/>
                <wp:positionH relativeFrom="column">
                  <wp:posOffset>1824685</wp:posOffset>
                </wp:positionH>
                <wp:positionV relativeFrom="paragraph">
                  <wp:posOffset>40005</wp:posOffset>
                </wp:positionV>
                <wp:extent cx="497434" cy="285293"/>
                <wp:effectExtent l="0" t="0" r="17145" b="196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34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1F16A" w14:textId="64CC64D2" w:rsidR="00020B35" w:rsidRDefault="00020B35">
                            <w:r>
                              <w:rPr>
                                <w:rFonts w:hint="eastAsia"/>
                              </w:rPr>
                              <w:t>클릭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3B430" id="Text Box 8" o:spid="_x0000_s1029" type="#_x0000_t202" style="position:absolute;left:0;text-align:left;margin-left:143.7pt;margin-top:3.15pt;width:39.15pt;height:22.4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" fillcolor="white [3201]" strokeweight=".5pt">
                <v:textbox>
                  <w:txbxContent>
                    <w:p w14:paraId="4331F16A" w14:textId="64CC64D2" w:rsidR="00020B35" w:rsidRDefault="00020B35">
                      <w:r>
                        <w:rPr>
                          <w:rFonts w:hint="eastAsia"/>
                        </w:rPr>
                        <w:t>클릭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굴림" w:eastAsia="굴림" w:hAnsi="굴림" w:cs="굴림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453144" wp14:editId="36D0ABF2">
                <wp:simplePos x="0" y="0"/>
                <wp:positionH relativeFrom="column">
                  <wp:posOffset>1009498</wp:posOffset>
                </wp:positionH>
                <wp:positionV relativeFrom="paragraph">
                  <wp:posOffset>3885</wp:posOffset>
                </wp:positionV>
                <wp:extent cx="2216480" cy="285293"/>
                <wp:effectExtent l="0" t="0" r="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480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C7F44" w14:textId="0A5952E0" w:rsidR="00020B35" w:rsidRDefault="00020B35">
                            <w:r>
                              <w:t>0                                       60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53144" id="Text Box 5" o:spid="_x0000_s1030" type="#_x0000_t202" style="position:absolute;left:0;text-align:left;margin-left:79.5pt;margin-top:.3pt;width:174.55pt;height:22.4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" filled="f" stroked="f" strokeweight=".5pt">
                <v:textbox>
                  <w:txbxContent>
                    <w:p w14:paraId="330C7F44" w14:textId="0A5952E0" w:rsidR="00020B35" w:rsidRDefault="00020B35">
                      <w:r>
                        <w:t>0                                       60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굴림" w:eastAsia="굴림" w:hAnsi="굴림" w:cs="굴림" w:hint="eastAsia"/>
          <w:noProof/>
          <w:color w:val="000000"/>
        </w:rPr>
        <mc:AlternateContent>
          <mc:Choice Requires="wps">
            <w:drawing>
              <wp:inline distT="0" distB="0" distL="0" distR="0" wp14:anchorId="7AA21493" wp14:editId="7E614631">
                <wp:extent cx="2209190" cy="815872"/>
                <wp:effectExtent l="0" t="0" r="19685" b="22860"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90" cy="8158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C18F3" w14:textId="234EC69C" w:rsidR="00020B35" w:rsidRDefault="00020B35" w:rsidP="00020B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화면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A21493" id="직사각형 4" o:spid="_x0000_s1031" style="width:173.95pt;height:6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" fillcolor="white [3212]" strokecolor="black [3213]" strokeweight="1pt">
                <v:textbox>
                  <w:txbxContent>
                    <w:p w14:paraId="05EC18F3" w14:textId="234EC69C" w:rsidR="00020B35" w:rsidRDefault="00020B35" w:rsidP="00020B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화면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5265CF6" w14:textId="282B3D33" w:rsidR="00802A48" w:rsidRPr="00802A48" w:rsidRDefault="00802A48" w:rsidP="00802A48">
      <w:pPr>
        <w:widowControl w:val="0"/>
        <w:numPr>
          <w:ilvl w:val="2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color w:val="000000"/>
        </w:rPr>
        <w:t>건너뛰기</w:t>
      </w:r>
      <w:r w:rsidRPr="00802A48">
        <w:rPr>
          <w:rFonts w:ascii="함초롬바탕" w:eastAsia="함초롬바탕" w:hAnsi="함초롬바탕" w:cs="함초롬바탕" w:hint="eastAsia"/>
          <w:color w:val="000000"/>
        </w:rPr>
        <w:t>-</w:t>
      </w:r>
      <w:r w:rsidRPr="00802A48">
        <w:rPr>
          <w:rFonts w:ascii="굴림" w:eastAsia="함초롬바탕" w:hAnsi="굴림" w:cs="굴림"/>
          <w:color w:val="000000"/>
        </w:rPr>
        <w:t>건너뛰기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시간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조정</w:t>
      </w:r>
      <w:r w:rsidRPr="00802A48">
        <w:rPr>
          <w:rFonts w:ascii="함초롬바탕" w:eastAsia="함초롬바탕" w:hAnsi="함초롬바탕" w:cs="함초롬바탕" w:hint="eastAsia"/>
          <w:color w:val="000000"/>
        </w:rPr>
        <w:t>-</w:t>
      </w:r>
      <w:r w:rsidRPr="00802A48">
        <w:rPr>
          <w:rFonts w:ascii="굴림" w:eastAsia="함초롬바탕" w:hAnsi="굴림" w:cs="굴림"/>
          <w:color w:val="000000"/>
        </w:rPr>
        <w:t>건너뛰기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꾹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누르면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빨리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넘어</w:t>
      </w:r>
      <w:r w:rsidR="00020B35" w:rsidRPr="00020B35">
        <w:rPr>
          <w:rFonts w:ascii="굴림" w:eastAsia="함초롬바탕" w:hAnsi="굴림" w:cs="굴림" w:hint="eastAsia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감</w:t>
      </w:r>
    </w:p>
    <w:p w14:paraId="1CA66D75" w14:textId="5477408D" w:rsidR="00802A48" w:rsidRPr="00020B35" w:rsidRDefault="00020B35" w:rsidP="00802A48">
      <w:pPr>
        <w:widowControl w:val="0"/>
        <w:numPr>
          <w:ilvl w:val="2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>
        <w:rPr>
          <w:rFonts w:ascii="굴림" w:eastAsia="함초롬바탕" w:hAnsi="굴림" w:cs="굴림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1E8DD05" wp14:editId="74CEB97D">
                <wp:simplePos x="0" y="0"/>
                <wp:positionH relativeFrom="column">
                  <wp:posOffset>2421255</wp:posOffset>
                </wp:positionH>
                <wp:positionV relativeFrom="paragraph">
                  <wp:posOffset>98730</wp:posOffset>
                </wp:positionV>
                <wp:extent cx="1887322" cy="299923"/>
                <wp:effectExtent l="0" t="0" r="17780" b="2413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322" cy="2999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C910B" w14:textId="78A72A8D" w:rsidR="00020B35" w:rsidRDefault="00020B35" w:rsidP="00020B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시간</w:t>
                            </w:r>
                            <w:r w:rsidR="009F25CC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입력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00:45:00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8DD05" id="직사각형 9" o:spid="_x0000_s1032" style="position:absolute;left:0;text-align:left;margin-left:190.65pt;margin-top:7.75pt;width:148.6pt;height:23.6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" fillcolor="white [3212]" strokecolor="black [3213]" strokeweight="1pt">
                <v:textbox>
                  <w:txbxContent>
                    <w:p w14:paraId="7DBC910B" w14:textId="78A72A8D" w:rsidR="00020B35" w:rsidRDefault="00020B35" w:rsidP="00020B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시간</w:t>
                      </w:r>
                      <w:r w:rsidR="009F25CC"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입력 </w:t>
                      </w:r>
                      <w:r>
                        <w:t>:</w:t>
                      </w:r>
                      <w:proofErr w:type="gramEnd"/>
                      <w:r>
                        <w:t xml:space="preserve"> 00:45:00</w:t>
                      </w:r>
                    </w:p>
                  </w:txbxContent>
                </v:textbox>
              </v:rect>
            </w:pict>
          </mc:Fallback>
        </mc:AlternateContent>
      </w:r>
      <w:r w:rsidR="00802A48" w:rsidRPr="00802A48">
        <w:rPr>
          <w:rFonts w:ascii="굴림" w:eastAsia="함초롬바탕" w:hAnsi="굴림" w:cs="굴림"/>
          <w:color w:val="000000"/>
        </w:rPr>
        <w:t>시간입력</w:t>
      </w:r>
      <w:r w:rsidR="00802A48" w:rsidRPr="00802A48">
        <w:rPr>
          <w:rFonts w:ascii="굴림" w:eastAsia="함초롬바탕" w:hAnsi="굴림" w:cs="굴림"/>
          <w:color w:val="000000"/>
        </w:rPr>
        <w:t xml:space="preserve"> </w:t>
      </w:r>
      <w:r w:rsidR="00802A48" w:rsidRPr="00802A48">
        <w:rPr>
          <w:rFonts w:ascii="굴림" w:eastAsia="함초롬바탕" w:hAnsi="굴림" w:cs="굴림"/>
          <w:color w:val="000000"/>
        </w:rPr>
        <w:t>후</w:t>
      </w:r>
      <w:r w:rsidR="00802A48" w:rsidRPr="00802A48">
        <w:rPr>
          <w:rFonts w:ascii="굴림" w:eastAsia="함초롬바탕" w:hAnsi="굴림" w:cs="굴림"/>
          <w:color w:val="000000"/>
        </w:rPr>
        <w:t xml:space="preserve"> </w:t>
      </w:r>
      <w:r w:rsidR="00802A48" w:rsidRPr="00802A48">
        <w:rPr>
          <w:rFonts w:ascii="굴림" w:eastAsia="함초롬바탕" w:hAnsi="굴림" w:cs="굴림"/>
          <w:color w:val="000000"/>
        </w:rPr>
        <w:t>건너뛰기</w:t>
      </w:r>
    </w:p>
    <w:p w14:paraId="475E632F" w14:textId="123348A9" w:rsidR="00020B35" w:rsidRPr="00802A48" w:rsidRDefault="00020B35" w:rsidP="00020B35">
      <w:pPr>
        <w:widowControl w:val="0"/>
        <w:wordWrap w:val="0"/>
        <w:autoSpaceDE w:val="0"/>
        <w:autoSpaceDN w:val="0"/>
        <w:spacing w:after="0" w:line="240" w:lineRule="auto"/>
        <w:ind w:left="1600"/>
        <w:jc w:val="both"/>
        <w:textAlignment w:val="baseline"/>
        <w:rPr>
          <w:rFonts w:ascii="굴림" w:eastAsia="굴림" w:hAnsi="굴림" w:cs="굴림"/>
          <w:color w:val="000000"/>
        </w:rPr>
      </w:pPr>
      <w:r>
        <w:rPr>
          <w:rFonts w:ascii="굴림" w:eastAsia="함초롬바탕" w:hAnsi="굴림" w:cs="굴림" w:hint="eastAsia"/>
          <w:color w:val="000000"/>
        </w:rPr>
        <w:t>단축키</w:t>
      </w:r>
      <w:r>
        <w:rPr>
          <w:rFonts w:ascii="굴림" w:eastAsia="함초롬바탕" w:hAnsi="굴림" w:cs="굴림" w:hint="eastAsia"/>
          <w:color w:val="000000"/>
        </w:rPr>
        <w:t xml:space="preserve"> </w:t>
      </w:r>
      <w:r>
        <w:rPr>
          <w:rFonts w:ascii="굴림" w:eastAsia="함초롬바탕" w:hAnsi="굴림" w:cs="굴림" w:hint="eastAsia"/>
          <w:color w:val="000000"/>
        </w:rPr>
        <w:t>입력</w:t>
      </w:r>
      <w:r>
        <w:rPr>
          <w:rFonts w:ascii="굴림" w:eastAsia="함초롬바탕" w:hAnsi="굴림" w:cs="굴림" w:hint="eastAsia"/>
          <w:color w:val="000000"/>
        </w:rPr>
        <w:t xml:space="preserve"> </w:t>
      </w:r>
      <w:r>
        <w:rPr>
          <w:rFonts w:ascii="굴림" w:eastAsia="함초롬바탕" w:hAnsi="굴림" w:cs="굴림"/>
          <w:color w:val="000000"/>
        </w:rPr>
        <w:t xml:space="preserve">-&gt; </w:t>
      </w:r>
    </w:p>
    <w:p w14:paraId="234AE4E4" w14:textId="511CBBE1" w:rsidR="00802A48" w:rsidRPr="00AB1070" w:rsidRDefault="00AB1070" w:rsidP="00802A48">
      <w:pPr>
        <w:widowControl w:val="0"/>
        <w:numPr>
          <w:ilvl w:val="2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163C3" wp14:editId="39AEDBA2">
                <wp:simplePos x="0" y="0"/>
                <wp:positionH relativeFrom="column">
                  <wp:posOffset>3507105</wp:posOffset>
                </wp:positionH>
                <wp:positionV relativeFrom="paragraph">
                  <wp:posOffset>33020</wp:posOffset>
                </wp:positionV>
                <wp:extent cx="1731010" cy="702310"/>
                <wp:effectExtent l="0" t="0" r="21590" b="21590"/>
                <wp:wrapSquare wrapText="bothSides"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702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5EBB8" w14:textId="77777777" w:rsidR="00AB1070" w:rsidRDefault="00AB1070" w:rsidP="00AB10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화면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163C3" id="직사각형 21" o:spid="_x0000_s1033" style="position:absolute;left:0;text-align:left;margin-left:276.15pt;margin-top:2.6pt;width:136.3pt;height:5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" fillcolor="white [3212]" strokecolor="black [3213]" strokeweight="1pt">
                <v:textbox>
                  <w:txbxContent>
                    <w:p w14:paraId="6D65EBB8" w14:textId="77777777" w:rsidR="00AB1070" w:rsidRDefault="00AB1070" w:rsidP="00AB10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화면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02A48" w:rsidRPr="00802A48">
        <w:rPr>
          <w:rFonts w:ascii="굴림" w:eastAsia="함초롬바탕" w:hAnsi="굴림" w:cs="굴림"/>
          <w:color w:val="000000"/>
        </w:rPr>
        <w:t>반복재생</w:t>
      </w:r>
    </w:p>
    <w:p w14:paraId="688612FD" w14:textId="50D33172" w:rsidR="00AB1070" w:rsidRPr="00802A48" w:rsidRDefault="00AB1070" w:rsidP="00802A48">
      <w:pPr>
        <w:widowControl w:val="0"/>
        <w:numPr>
          <w:ilvl w:val="2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>
        <w:rPr>
          <w:rFonts w:ascii="굴림" w:eastAsia="함초롬바탕" w:hAnsi="굴림" w:cs="굴림" w:hint="eastAsia"/>
          <w:color w:val="000000"/>
        </w:rPr>
        <w:t>화면</w:t>
      </w:r>
      <w:r>
        <w:rPr>
          <w:rFonts w:ascii="굴림" w:eastAsia="함초롬바탕" w:hAnsi="굴림" w:cs="굴림" w:hint="eastAsia"/>
          <w:color w:val="000000"/>
        </w:rPr>
        <w:t xml:space="preserve"> </w:t>
      </w:r>
      <w:r>
        <w:rPr>
          <w:rFonts w:ascii="굴림" w:eastAsia="함초롬바탕" w:hAnsi="굴림" w:cs="굴림" w:hint="eastAsia"/>
          <w:color w:val="000000"/>
        </w:rPr>
        <w:t>아래</w:t>
      </w:r>
      <w:r>
        <w:rPr>
          <w:rFonts w:ascii="굴림" w:eastAsia="함초롬바탕" w:hAnsi="굴림" w:cs="굴림" w:hint="eastAsia"/>
          <w:color w:val="000000"/>
        </w:rPr>
        <w:t xml:space="preserve"> </w:t>
      </w:r>
      <w:r>
        <w:rPr>
          <w:rFonts w:ascii="굴림" w:eastAsia="함초롬바탕" w:hAnsi="굴림" w:cs="굴림" w:hint="eastAsia"/>
          <w:color w:val="000000"/>
        </w:rPr>
        <w:t>시간별</w:t>
      </w:r>
      <w:r>
        <w:rPr>
          <w:rFonts w:ascii="굴림" w:eastAsia="함초롬바탕" w:hAnsi="굴림" w:cs="굴림" w:hint="eastAsia"/>
          <w:color w:val="000000"/>
        </w:rPr>
        <w:t xml:space="preserve"> </w:t>
      </w:r>
      <w:r>
        <w:rPr>
          <w:rFonts w:ascii="굴림" w:eastAsia="함초롬바탕" w:hAnsi="굴림" w:cs="굴림" w:hint="eastAsia"/>
          <w:color w:val="000000"/>
        </w:rPr>
        <w:t>화면</w:t>
      </w:r>
      <w:r>
        <w:rPr>
          <w:rFonts w:ascii="굴림" w:eastAsia="함초롬바탕" w:hAnsi="굴림" w:cs="굴림" w:hint="eastAsia"/>
          <w:color w:val="000000"/>
        </w:rPr>
        <w:t xml:space="preserve"> </w:t>
      </w:r>
      <w:r>
        <w:rPr>
          <w:rFonts w:ascii="굴림" w:eastAsia="함초롬바탕" w:hAnsi="굴림" w:cs="굴림" w:hint="eastAsia"/>
          <w:color w:val="000000"/>
        </w:rPr>
        <w:t>띄우기</w:t>
      </w:r>
    </w:p>
    <w:p w14:paraId="0B3BC125" w14:textId="6EE21161" w:rsidR="00802A48" w:rsidRPr="00802A48" w:rsidRDefault="00AB1070" w:rsidP="00802A48">
      <w:pPr>
        <w:widowControl w:val="0"/>
        <w:numPr>
          <w:ilvl w:val="1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>
        <w:rPr>
          <w:rFonts w:ascii="굴림" w:eastAsia="함초롬바탕" w:hAnsi="굴림" w:cs="굴림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086EBA" wp14:editId="042CACFF">
                <wp:simplePos x="0" y="0"/>
                <wp:positionH relativeFrom="column">
                  <wp:posOffset>4444374</wp:posOffset>
                </wp:positionH>
                <wp:positionV relativeFrom="paragraph">
                  <wp:posOffset>108585</wp:posOffset>
                </wp:positionV>
                <wp:extent cx="272955" cy="163773"/>
                <wp:effectExtent l="0" t="0" r="13335" b="2730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1637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4B5AB" id="직사각형 24" o:spid="_x0000_s1026" style="position:absolute;left:0;text-align:left;margin-left:349.95pt;margin-top:8.55pt;width:21.5pt;height:12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" fillcolor="white [3212]" strokecolor="black [3213]" strokeweight="1pt"/>
            </w:pict>
          </mc:Fallback>
        </mc:AlternateContent>
      </w:r>
      <w:r>
        <w:rPr>
          <w:rFonts w:ascii="굴림" w:eastAsia="함초롬바탕" w:hAnsi="굴림" w:cs="굴림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9175F9" wp14:editId="40F56FA1">
                <wp:simplePos x="0" y="0"/>
                <wp:positionH relativeFrom="column">
                  <wp:posOffset>4022090</wp:posOffset>
                </wp:positionH>
                <wp:positionV relativeFrom="paragraph">
                  <wp:posOffset>108585</wp:posOffset>
                </wp:positionV>
                <wp:extent cx="272415" cy="163195"/>
                <wp:effectExtent l="0" t="0" r="13335" b="2730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163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9C124" id="직사각형 23" o:spid="_x0000_s1026" style="position:absolute;left:0;text-align:left;margin-left:316.7pt;margin-top:8.55pt;width:21.45pt;height:12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" fillcolor="white [3212]" strokecolor="black [3213]" strokeweight="1pt"/>
            </w:pict>
          </mc:Fallback>
        </mc:AlternateContent>
      </w:r>
      <w:r>
        <w:rPr>
          <w:rFonts w:ascii="굴림" w:eastAsia="함초롬바탕" w:hAnsi="굴림" w:cs="굴림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74FDF0" wp14:editId="22C847C9">
                <wp:simplePos x="0" y="0"/>
                <wp:positionH relativeFrom="column">
                  <wp:posOffset>4867256</wp:posOffset>
                </wp:positionH>
                <wp:positionV relativeFrom="paragraph">
                  <wp:posOffset>108585</wp:posOffset>
                </wp:positionV>
                <wp:extent cx="272955" cy="163773"/>
                <wp:effectExtent l="0" t="0" r="13335" b="2730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1637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B4B2D" id="직사각형 25" o:spid="_x0000_s1026" style="position:absolute;left:0;text-align:left;margin-left:383.25pt;margin-top:8.55pt;width:21.5pt;height:12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" fillcolor="white [3212]" strokecolor="black [3213]" strokeweight="1pt"/>
            </w:pict>
          </mc:Fallback>
        </mc:AlternateContent>
      </w:r>
      <w:r>
        <w:rPr>
          <w:rFonts w:ascii="굴림" w:eastAsia="함초롬바탕" w:hAnsi="굴림" w:cs="굴림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C2C14F" wp14:editId="7876AAC1">
                <wp:simplePos x="0" y="0"/>
                <wp:positionH relativeFrom="column">
                  <wp:posOffset>3562066</wp:posOffset>
                </wp:positionH>
                <wp:positionV relativeFrom="paragraph">
                  <wp:posOffset>108879</wp:posOffset>
                </wp:positionV>
                <wp:extent cx="272955" cy="163773"/>
                <wp:effectExtent l="0" t="0" r="13335" b="2730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1637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72D31" id="직사각형 22" o:spid="_x0000_s1026" style="position:absolute;left:0;text-align:left;margin-left:280.5pt;margin-top:8.55pt;width:21.5pt;height:12.9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" fillcolor="white [3212]" strokecolor="black [3213]" strokeweight="1pt"/>
            </w:pict>
          </mc:Fallback>
        </mc:AlternateContent>
      </w:r>
      <w:r w:rsidR="00802A48" w:rsidRPr="00802A48">
        <w:rPr>
          <w:rFonts w:ascii="굴림" w:eastAsia="함초롬바탕" w:hAnsi="굴림" w:cs="굴림"/>
          <w:color w:val="000000"/>
        </w:rPr>
        <w:t>북마크</w:t>
      </w:r>
      <w:r w:rsidR="00802A48" w:rsidRPr="00802A48">
        <w:rPr>
          <w:rFonts w:ascii="굴림" w:eastAsia="함초롬바탕" w:hAnsi="굴림" w:cs="굴림"/>
          <w:color w:val="000000"/>
        </w:rPr>
        <w:t xml:space="preserve"> </w:t>
      </w:r>
      <w:r w:rsidR="00802A48" w:rsidRPr="00802A48">
        <w:rPr>
          <w:rFonts w:ascii="굴림" w:eastAsia="함초롬바탕" w:hAnsi="굴림" w:cs="굴림"/>
          <w:color w:val="000000"/>
        </w:rPr>
        <w:t>기능</w:t>
      </w:r>
    </w:p>
    <w:p w14:paraId="1770CCB5" w14:textId="6C0BA952" w:rsidR="00020B35" w:rsidRPr="00571107" w:rsidRDefault="00802A48" w:rsidP="00020B35">
      <w:pPr>
        <w:widowControl w:val="0"/>
        <w:numPr>
          <w:ilvl w:val="2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color w:val="000000"/>
        </w:rPr>
        <w:t>구간반복</w:t>
      </w:r>
    </w:p>
    <w:p w14:paraId="5CF4AF45" w14:textId="6D45EF62" w:rsidR="00802A48" w:rsidRPr="00802A48" w:rsidRDefault="00571107" w:rsidP="00571107">
      <w:pPr>
        <w:widowControl w:val="0"/>
        <w:wordWrap w:val="0"/>
        <w:autoSpaceDE w:val="0"/>
        <w:autoSpaceDN w:val="0"/>
        <w:spacing w:after="0" w:line="240" w:lineRule="auto"/>
        <w:ind w:left="1600"/>
        <w:jc w:val="both"/>
        <w:textAlignment w:val="baseline"/>
        <w:rPr>
          <w:rFonts w:ascii="굴림" w:eastAsia="굴림" w:hAnsi="굴림" w:cs="굴림"/>
          <w:color w:val="000000"/>
        </w:rPr>
      </w:pPr>
      <w:r>
        <w:rPr>
          <w:rFonts w:ascii="굴림" w:eastAsia="함초롬바탕" w:hAnsi="굴림" w:cs="굴림"/>
          <w:color w:val="000000"/>
        </w:rPr>
        <w:t xml:space="preserve">Ctrl + </w:t>
      </w:r>
      <w:r>
        <w:rPr>
          <w:rFonts w:ascii="굴림" w:eastAsia="함초롬바탕" w:hAnsi="굴림" w:cs="굴림" w:hint="eastAsia"/>
          <w:color w:val="000000"/>
        </w:rPr>
        <w:t>숫자를</w:t>
      </w:r>
      <w:r>
        <w:rPr>
          <w:rFonts w:ascii="굴림" w:eastAsia="함초롬바탕" w:hAnsi="굴림" w:cs="굴림" w:hint="eastAsia"/>
          <w:color w:val="000000"/>
        </w:rPr>
        <w:t xml:space="preserve"> </w:t>
      </w:r>
      <w:r>
        <w:rPr>
          <w:rFonts w:ascii="굴림" w:eastAsia="함초롬바탕" w:hAnsi="굴림" w:cs="굴림" w:hint="eastAsia"/>
          <w:color w:val="000000"/>
        </w:rPr>
        <w:t>이용하여</w:t>
      </w:r>
      <w:r>
        <w:rPr>
          <w:rFonts w:ascii="굴림" w:eastAsia="함초롬바탕" w:hAnsi="굴림" w:cs="굴림" w:hint="eastAsia"/>
          <w:color w:val="000000"/>
        </w:rPr>
        <w:t xml:space="preserve"> </w:t>
      </w:r>
      <w:r>
        <w:rPr>
          <w:rFonts w:ascii="굴림" w:eastAsia="함초롬바탕" w:hAnsi="굴림" w:cs="굴림" w:hint="eastAsia"/>
          <w:color w:val="000000"/>
        </w:rPr>
        <w:t>구간을</w:t>
      </w:r>
      <w:r>
        <w:rPr>
          <w:rFonts w:ascii="굴림" w:eastAsia="함초롬바탕" w:hAnsi="굴림" w:cs="굴림" w:hint="eastAsia"/>
          <w:color w:val="000000"/>
        </w:rPr>
        <w:t xml:space="preserve"> </w:t>
      </w:r>
      <w:r>
        <w:rPr>
          <w:rFonts w:ascii="굴림" w:eastAsia="함초롬바탕" w:hAnsi="굴림" w:cs="굴림" w:hint="eastAsia"/>
          <w:color w:val="000000"/>
        </w:rPr>
        <w:t>설정한다</w:t>
      </w:r>
      <w:r>
        <w:rPr>
          <w:rFonts w:ascii="굴림" w:eastAsia="함초롬바탕" w:hAnsi="굴림" w:cs="굴림" w:hint="eastAsia"/>
          <w:color w:val="000000"/>
        </w:rPr>
        <w:t>.</w:t>
      </w:r>
    </w:p>
    <w:p w14:paraId="31F4D571" w14:textId="0109FA3F" w:rsidR="00802A48" w:rsidRPr="00802A48" w:rsidRDefault="00571107" w:rsidP="00802A48">
      <w:pPr>
        <w:widowControl w:val="0"/>
        <w:numPr>
          <w:ilvl w:val="1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>
        <w:rPr>
          <w:rFonts w:ascii="굴림" w:eastAsia="함초롬바탕" w:hAnsi="굴림" w:cs="굴림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AAB7102" wp14:editId="7B81ABEA">
                <wp:simplePos x="0" y="0"/>
                <wp:positionH relativeFrom="column">
                  <wp:posOffset>3518585</wp:posOffset>
                </wp:positionH>
                <wp:positionV relativeFrom="paragraph">
                  <wp:posOffset>217119</wp:posOffset>
                </wp:positionV>
                <wp:extent cx="1389888" cy="1799539"/>
                <wp:effectExtent l="0" t="0" r="20320" b="10795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888" cy="1799539"/>
                          <a:chOff x="0" y="0"/>
                          <a:chExt cx="1389888" cy="1799539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1389888" cy="17995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5072B1" w14:textId="6A6D73A8" w:rsidR="00571107" w:rsidRDefault="00571107">
                              <w:r>
                                <w:rPr>
                                  <w:rFonts w:hint="eastAsia"/>
                                </w:rPr>
                                <w:t>영상 목록</w:t>
                              </w:r>
                            </w:p>
                            <w:p w14:paraId="03FAD1FF" w14:textId="77777777" w:rsidR="00571107" w:rsidRDefault="0057110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직사각형 11"/>
                        <wps:cNvSpPr/>
                        <wps:spPr>
                          <a:xfrm>
                            <a:off x="65837" y="270662"/>
                            <a:ext cx="592531" cy="4169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716890" y="270662"/>
                            <a:ext cx="592531" cy="4169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직사각형 13"/>
                        <wps:cNvSpPr/>
                        <wps:spPr>
                          <a:xfrm>
                            <a:off x="65837" y="753465"/>
                            <a:ext cx="592455" cy="416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직사각형 14"/>
                        <wps:cNvSpPr/>
                        <wps:spPr>
                          <a:xfrm>
                            <a:off x="716890" y="753465"/>
                            <a:ext cx="592531" cy="4169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65837" y="1272845"/>
                            <a:ext cx="592455" cy="416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716890" y="1272845"/>
                            <a:ext cx="592531" cy="4169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AB7102" id="그룹 18" o:spid="_x0000_s1034" style="position:absolute;left:0;text-align:left;margin-left:277.05pt;margin-top:17.1pt;width:109.45pt;height:141.7pt;z-index:251651072;mso-position-horizontal-relative:text;mso-position-vertical-relative:text;mso-width-relative:margin;mso-height-relative:margin" coordsize="13898,1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">
                <v:shape id="Text Box 10" o:spid="_x0000_s1035" type="#_x0000_t202" style="position:absolute;width:13898;height:17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5D5072B1" w14:textId="6A6D73A8" w:rsidR="00571107" w:rsidRDefault="00571107">
                        <w:r>
                          <w:rPr>
                            <w:rFonts w:hint="eastAsia"/>
                          </w:rPr>
                          <w:t>영상 목록</w:t>
                        </w:r>
                      </w:p>
                      <w:p w14:paraId="03FAD1FF" w14:textId="77777777" w:rsidR="00571107" w:rsidRDefault="00571107"/>
                    </w:txbxContent>
                  </v:textbox>
                </v:shape>
                <v:rect id="직사각형 11" o:spid="_x0000_s1036" style="position:absolute;left:658;top:2706;width:5925;height: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/>
                <v:rect id="직사각형 12" o:spid="_x0000_s1037" style="position:absolute;left:7168;top:2706;width:5926;height: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" fillcolor="white [3212]" strokecolor="black [3213]" strokeweight="1pt"/>
                <v:rect id="직사각형 13" o:spid="_x0000_s1038" style="position:absolute;left:658;top:7534;width:5924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2OUvwAAANsAAAAPAAAAZHJzL2Rvd25yZXYueG1sRE9La8JA&#10;EL4L/odlBG+6UcF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AYk2OUvwAAANsAAAAPAAAAAAAA&#10;AAAAAAAAAAcCAABkcnMvZG93bnJldi54bWxQSwUGAAAAAAMAAwC3AAAA8wIAAAAA&#10;" fillcolor="white [3212]" strokecolor="black [3213]" strokeweight="1pt"/>
                <v:rect id="직사각형 14" o:spid="_x0000_s1039" style="position:absolute;left:7168;top:7534;width:5926;height: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vgvwAAANsAAAAPAAAAZHJzL2Rvd25yZXYueG1sRE9La8JA&#10;EL4L/odlBG+6UcR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CXevvgvwAAANsAAAAPAAAAAAAA&#10;AAAAAAAAAAcCAABkcnMvZG93bnJldi54bWxQSwUGAAAAAAMAAwC3AAAA8wIAAAAA&#10;" fillcolor="white [3212]" strokecolor="black [3213]" strokeweight="1pt"/>
                <v:rect id="직사각형 15" o:spid="_x0000_s1040" style="position:absolute;left:658;top:12728;width:5924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l57vwAAANsAAAAPAAAAZHJzL2Rvd25yZXYueG1sRE9La8JA&#10;EL4L/odlBG+6UdB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D4Nl57vwAAANsAAAAPAAAAAAAA&#10;AAAAAAAAAAcCAABkcnMvZG93bnJldi54bWxQSwUGAAAAAAMAAwC3AAAA8wIAAAAA&#10;" fillcolor="white [3212]" strokecolor="black [3213]" strokeweight="1pt"/>
                <v:rect id="직사각형 16" o:spid="_x0000_s1041" style="position:absolute;left:7168;top:12728;width:5926;height: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" fillcolor="white [3212]" strokecolor="black [3213]" strokeweight="1pt"/>
              </v:group>
            </w:pict>
          </mc:Fallback>
        </mc:AlternateContent>
      </w:r>
      <w:r w:rsidR="00802A48" w:rsidRPr="00802A48">
        <w:rPr>
          <w:rFonts w:ascii="굴림" w:eastAsia="함초롬바탕" w:hAnsi="굴림" w:cs="굴림"/>
          <w:color w:val="000000"/>
        </w:rPr>
        <w:t>연속재생</w:t>
      </w:r>
      <w:r w:rsidR="00802A48" w:rsidRPr="00802A48">
        <w:rPr>
          <w:rFonts w:ascii="굴림" w:eastAsia="함초롬바탕" w:hAnsi="굴림" w:cs="굴림"/>
          <w:color w:val="000000"/>
        </w:rPr>
        <w:t xml:space="preserve"> </w:t>
      </w:r>
      <w:r w:rsidR="00802A48" w:rsidRPr="00802A48">
        <w:rPr>
          <w:rFonts w:ascii="굴림" w:eastAsia="함초롬바탕" w:hAnsi="굴림" w:cs="굴림"/>
          <w:color w:val="000000"/>
        </w:rPr>
        <w:t>기능</w:t>
      </w:r>
    </w:p>
    <w:p w14:paraId="18AD0EB2" w14:textId="42C5D166" w:rsidR="00802A48" w:rsidRPr="00802A48" w:rsidRDefault="00802A48" w:rsidP="00802A48">
      <w:pPr>
        <w:widowControl w:val="0"/>
        <w:numPr>
          <w:ilvl w:val="2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color w:val="000000"/>
        </w:rPr>
        <w:t>플레이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리스트</w:t>
      </w:r>
    </w:p>
    <w:p w14:paraId="42197072" w14:textId="6967C2BD" w:rsidR="00802A48" w:rsidRPr="00802A48" w:rsidRDefault="00802A48" w:rsidP="00802A48">
      <w:pPr>
        <w:widowControl w:val="0"/>
        <w:numPr>
          <w:ilvl w:val="1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color w:val="000000"/>
        </w:rPr>
        <w:t>이어보기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기능</w:t>
      </w:r>
      <w:r w:rsidR="00571107">
        <w:rPr>
          <w:rFonts w:ascii="굴림" w:eastAsia="함초롬바탕" w:hAnsi="굴림" w:cs="굴림" w:hint="eastAsia"/>
          <w:color w:val="000000"/>
        </w:rPr>
        <w:t xml:space="preserve"> </w:t>
      </w:r>
      <w:r w:rsidR="00571107">
        <w:rPr>
          <w:rFonts w:ascii="굴림" w:eastAsia="함초롬바탕" w:hAnsi="굴림" w:cs="굴림"/>
          <w:color w:val="000000"/>
        </w:rPr>
        <w:t>(</w:t>
      </w:r>
      <w:r w:rsidR="00571107">
        <w:rPr>
          <w:rFonts w:ascii="굴림" w:eastAsia="함초롬바탕" w:hAnsi="굴림" w:cs="굴림" w:hint="eastAsia"/>
          <w:color w:val="000000"/>
        </w:rPr>
        <w:t>전에</w:t>
      </w:r>
      <w:r w:rsidR="00571107">
        <w:rPr>
          <w:rFonts w:ascii="굴림" w:eastAsia="함초롬바탕" w:hAnsi="굴림" w:cs="굴림" w:hint="eastAsia"/>
          <w:color w:val="000000"/>
        </w:rPr>
        <w:t xml:space="preserve"> </w:t>
      </w:r>
      <w:r w:rsidR="00571107">
        <w:rPr>
          <w:rFonts w:ascii="굴림" w:eastAsia="함초롬바탕" w:hAnsi="굴림" w:cs="굴림" w:hint="eastAsia"/>
          <w:color w:val="000000"/>
        </w:rPr>
        <w:t>시청하던</w:t>
      </w:r>
      <w:r w:rsidR="00571107">
        <w:rPr>
          <w:rFonts w:ascii="굴림" w:eastAsia="함초롬바탕" w:hAnsi="굴림" w:cs="굴림" w:hint="eastAsia"/>
          <w:color w:val="000000"/>
        </w:rPr>
        <w:t xml:space="preserve"> </w:t>
      </w:r>
      <w:r w:rsidR="00571107">
        <w:rPr>
          <w:rFonts w:ascii="굴림" w:eastAsia="함초롬바탕" w:hAnsi="굴림" w:cs="굴림" w:hint="eastAsia"/>
          <w:color w:val="000000"/>
        </w:rPr>
        <w:t>부분부터</w:t>
      </w:r>
      <w:r w:rsidR="00571107">
        <w:rPr>
          <w:rFonts w:ascii="굴림" w:eastAsia="함초롬바탕" w:hAnsi="굴림" w:cs="굴림" w:hint="eastAsia"/>
          <w:color w:val="000000"/>
        </w:rPr>
        <w:t xml:space="preserve"> </w:t>
      </w:r>
      <w:r w:rsidR="00571107">
        <w:rPr>
          <w:rFonts w:ascii="굴림" w:eastAsia="함초롬바탕" w:hAnsi="굴림" w:cs="굴림" w:hint="eastAsia"/>
          <w:color w:val="000000"/>
        </w:rPr>
        <w:t>시작</w:t>
      </w:r>
      <w:r w:rsidR="00571107">
        <w:rPr>
          <w:rFonts w:ascii="굴림" w:eastAsia="함초롬바탕" w:hAnsi="굴림" w:cs="굴림" w:hint="eastAsia"/>
          <w:color w:val="000000"/>
        </w:rPr>
        <w:t>)</w:t>
      </w:r>
    </w:p>
    <w:p w14:paraId="7A417D42" w14:textId="45E51957" w:rsidR="00802A48" w:rsidRPr="00020B35" w:rsidRDefault="00802A48" w:rsidP="00802A48">
      <w:pPr>
        <w:widowControl w:val="0"/>
        <w:numPr>
          <w:ilvl w:val="1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color w:val="000000"/>
        </w:rPr>
        <w:t>사운드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조절</w:t>
      </w:r>
    </w:p>
    <w:p w14:paraId="23FF7373" w14:textId="631145DB" w:rsidR="00802A48" w:rsidRPr="00802A48" w:rsidRDefault="00802A48" w:rsidP="00802A48">
      <w:pPr>
        <w:widowControl w:val="0"/>
        <w:numPr>
          <w:ilvl w:val="0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b/>
          <w:bCs/>
          <w:color w:val="000000"/>
          <w:sz w:val="24"/>
          <w:szCs w:val="24"/>
        </w:rPr>
        <w:t>검색기능</w:t>
      </w:r>
    </w:p>
    <w:p w14:paraId="19FCDAE5" w14:textId="3771E88D" w:rsidR="00802A48" w:rsidRPr="00802A48" w:rsidRDefault="00571107" w:rsidP="00802A48">
      <w:pPr>
        <w:widowControl w:val="0"/>
        <w:numPr>
          <w:ilvl w:val="1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>
        <w:rPr>
          <w:rFonts w:ascii="굴림" w:eastAsia="함초롬바탕" w:hAnsi="굴림" w:cs="굴림" w:hint="eastAsia"/>
          <w:color w:val="000000"/>
        </w:rPr>
        <w:t>목록</w:t>
      </w:r>
      <w:r w:rsidR="00802A48" w:rsidRPr="00802A48">
        <w:rPr>
          <w:rFonts w:ascii="굴림" w:eastAsia="함초롬바탕" w:hAnsi="굴림" w:cs="굴림"/>
          <w:color w:val="000000"/>
        </w:rPr>
        <w:t xml:space="preserve"> </w:t>
      </w:r>
    </w:p>
    <w:p w14:paraId="14664E0C" w14:textId="286752CA" w:rsidR="00802A48" w:rsidRPr="00802A48" w:rsidRDefault="00802A48" w:rsidP="00802A48">
      <w:pPr>
        <w:widowControl w:val="0"/>
        <w:numPr>
          <w:ilvl w:val="2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color w:val="000000"/>
        </w:rPr>
        <w:t>보던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영상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위에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띄우기</w:t>
      </w:r>
    </w:p>
    <w:p w14:paraId="33CCE772" w14:textId="5E988710" w:rsidR="00802A48" w:rsidRPr="00802A48" w:rsidRDefault="00802A48" w:rsidP="00802A48">
      <w:pPr>
        <w:widowControl w:val="0"/>
        <w:numPr>
          <w:ilvl w:val="2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color w:val="000000"/>
        </w:rPr>
        <w:t>영상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썸네일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띄우기</w:t>
      </w:r>
      <w:r w:rsidR="00AB1070">
        <w:rPr>
          <w:rFonts w:ascii="굴림" w:eastAsia="함초롬바탕" w:hAnsi="굴림" w:cs="굴림" w:hint="eastAsia"/>
          <w:color w:val="000000"/>
        </w:rPr>
        <w:t>(</w:t>
      </w:r>
      <w:r w:rsidR="00AB1070">
        <w:rPr>
          <w:rFonts w:ascii="굴림" w:eastAsia="함초롬바탕" w:hAnsi="굴림" w:cs="굴림" w:hint="eastAsia"/>
          <w:color w:val="000000"/>
        </w:rPr>
        <w:t>사용자</w:t>
      </w:r>
      <w:r w:rsidR="00AB1070">
        <w:rPr>
          <w:rFonts w:ascii="굴림" w:eastAsia="함초롬바탕" w:hAnsi="굴림" w:cs="굴림" w:hint="eastAsia"/>
          <w:color w:val="000000"/>
        </w:rPr>
        <w:t xml:space="preserve"> </w:t>
      </w:r>
      <w:r w:rsidR="00AB1070">
        <w:rPr>
          <w:rFonts w:ascii="굴림" w:eastAsia="함초롬바탕" w:hAnsi="굴림" w:cs="굴림" w:hint="eastAsia"/>
          <w:color w:val="000000"/>
        </w:rPr>
        <w:t>지정</w:t>
      </w:r>
      <w:r w:rsidR="00AB1070">
        <w:rPr>
          <w:rFonts w:ascii="굴림" w:eastAsia="함초롬바탕" w:hAnsi="굴림" w:cs="굴림" w:hint="eastAsia"/>
          <w:color w:val="000000"/>
        </w:rPr>
        <w:t xml:space="preserve"> </w:t>
      </w:r>
      <w:r w:rsidR="00AB1070">
        <w:rPr>
          <w:rFonts w:ascii="굴림" w:eastAsia="함초롬바탕" w:hAnsi="굴림" w:cs="굴림" w:hint="eastAsia"/>
          <w:color w:val="000000"/>
        </w:rPr>
        <w:t>가능</w:t>
      </w:r>
      <w:r w:rsidR="00AB1070">
        <w:rPr>
          <w:rFonts w:ascii="굴림" w:eastAsia="함초롬바탕" w:hAnsi="굴림" w:cs="굴림"/>
          <w:color w:val="000000"/>
        </w:rPr>
        <w:t>)</w:t>
      </w:r>
    </w:p>
    <w:p w14:paraId="5B5DE09C" w14:textId="3DDB1A66" w:rsidR="00802A48" w:rsidRPr="00020B35" w:rsidRDefault="00802A48" w:rsidP="00802A48">
      <w:pPr>
        <w:widowControl w:val="0"/>
        <w:numPr>
          <w:ilvl w:val="1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color w:val="000000"/>
        </w:rPr>
        <w:t>평점</w:t>
      </w:r>
      <w:r w:rsidRPr="00802A48">
        <w:rPr>
          <w:rFonts w:ascii="함초롬바탕" w:eastAsia="함초롬바탕" w:hAnsi="함초롬바탕" w:cs="함초롬바탕" w:hint="eastAsia"/>
          <w:color w:val="000000"/>
        </w:rPr>
        <w:t xml:space="preserve">, </w:t>
      </w:r>
      <w:r w:rsidRPr="00802A48">
        <w:rPr>
          <w:rFonts w:ascii="굴림" w:eastAsia="함초롬바탕" w:hAnsi="굴림" w:cs="굴림"/>
          <w:color w:val="000000"/>
        </w:rPr>
        <w:t>날짜</w:t>
      </w:r>
      <w:r w:rsidRPr="00802A48">
        <w:rPr>
          <w:rFonts w:ascii="함초롬바탕" w:eastAsia="함초롬바탕" w:hAnsi="함초롬바탕" w:cs="함초롬바탕" w:hint="eastAsia"/>
          <w:color w:val="000000"/>
        </w:rPr>
        <w:t xml:space="preserve">, </w:t>
      </w:r>
      <w:r w:rsidRPr="00802A48">
        <w:rPr>
          <w:rFonts w:ascii="굴림" w:eastAsia="함초롬바탕" w:hAnsi="굴림" w:cs="굴림"/>
          <w:color w:val="000000"/>
        </w:rPr>
        <w:t>이름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등의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검색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</w:p>
    <w:p w14:paraId="2ED4A434" w14:textId="429BDB7B" w:rsidR="00802A48" w:rsidRPr="00802A48" w:rsidRDefault="00802A48" w:rsidP="00802A48">
      <w:pPr>
        <w:widowControl w:val="0"/>
        <w:numPr>
          <w:ilvl w:val="0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b/>
          <w:bCs/>
          <w:color w:val="000000"/>
          <w:sz w:val="24"/>
          <w:szCs w:val="24"/>
        </w:rPr>
        <w:t>기타</w:t>
      </w:r>
      <w:r w:rsidRPr="00802A48">
        <w:rPr>
          <w:rFonts w:ascii="굴림" w:eastAsia="함초롬바탕" w:hAnsi="굴림" w:cs="굴림"/>
          <w:b/>
          <w:bCs/>
          <w:color w:val="000000"/>
          <w:sz w:val="24"/>
          <w:szCs w:val="24"/>
        </w:rPr>
        <w:t xml:space="preserve"> </w:t>
      </w:r>
      <w:r w:rsidRPr="00802A48">
        <w:rPr>
          <w:rFonts w:ascii="굴림" w:eastAsia="함초롬바탕" w:hAnsi="굴림" w:cs="굴림"/>
          <w:b/>
          <w:bCs/>
          <w:color w:val="000000"/>
          <w:sz w:val="24"/>
          <w:szCs w:val="24"/>
        </w:rPr>
        <w:t>기능</w:t>
      </w:r>
    </w:p>
    <w:p w14:paraId="2EAC386E" w14:textId="6B29A844" w:rsidR="00802A48" w:rsidRPr="00802A48" w:rsidRDefault="00802A48" w:rsidP="00802A48">
      <w:pPr>
        <w:widowControl w:val="0"/>
        <w:numPr>
          <w:ilvl w:val="1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color w:val="000000"/>
        </w:rPr>
        <w:t>평점기능</w:t>
      </w:r>
      <w:r w:rsidR="00571107">
        <w:rPr>
          <w:rFonts w:ascii="굴림" w:eastAsia="함초롬바탕" w:hAnsi="굴림" w:cs="굴림" w:hint="eastAsia"/>
          <w:color w:val="000000"/>
        </w:rPr>
        <w:t>(</w:t>
      </w:r>
      <w:r w:rsidR="00571107">
        <w:rPr>
          <w:rFonts w:ascii="굴림" w:eastAsia="함초롬바탕" w:hAnsi="굴림" w:cs="굴림" w:hint="eastAsia"/>
          <w:color w:val="000000"/>
        </w:rPr>
        <w:t>평점</w:t>
      </w:r>
      <w:r w:rsidR="00571107">
        <w:rPr>
          <w:rFonts w:ascii="굴림" w:eastAsia="함초롬바탕" w:hAnsi="굴림" w:cs="굴림" w:hint="eastAsia"/>
          <w:color w:val="000000"/>
        </w:rPr>
        <w:t xml:space="preserve"> </w:t>
      </w:r>
      <w:r w:rsidR="00571107">
        <w:rPr>
          <w:rFonts w:ascii="굴림" w:eastAsia="함초롬바탕" w:hAnsi="굴림" w:cs="굴림" w:hint="eastAsia"/>
          <w:color w:val="000000"/>
        </w:rPr>
        <w:t>정렬</w:t>
      </w:r>
      <w:r w:rsidR="00571107">
        <w:rPr>
          <w:rFonts w:ascii="굴림" w:eastAsia="함초롬바탕" w:hAnsi="굴림" w:cs="굴림"/>
          <w:color w:val="000000"/>
        </w:rPr>
        <w:t>)</w:t>
      </w:r>
    </w:p>
    <w:p w14:paraId="1FFDB020" w14:textId="77777777" w:rsidR="00802A48" w:rsidRPr="00802A48" w:rsidRDefault="00802A48" w:rsidP="00802A48">
      <w:pPr>
        <w:widowControl w:val="0"/>
        <w:numPr>
          <w:ilvl w:val="1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color w:val="000000"/>
        </w:rPr>
        <w:lastRenderedPageBreak/>
        <w:t>메타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데이터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변경</w:t>
      </w:r>
    </w:p>
    <w:p w14:paraId="73961E83" w14:textId="5812354C" w:rsidR="00D955AE" w:rsidRPr="0028720E" w:rsidRDefault="00802A48" w:rsidP="0028720E">
      <w:pPr>
        <w:widowControl w:val="0"/>
        <w:numPr>
          <w:ilvl w:val="1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 w:hint="eastAsia"/>
          <w:color w:val="000000"/>
        </w:rPr>
      </w:pPr>
      <w:r w:rsidRPr="00802A48">
        <w:rPr>
          <w:rFonts w:ascii="굴림" w:eastAsia="함초롬바탕" w:hAnsi="굴림" w:cs="굴림"/>
          <w:color w:val="000000"/>
        </w:rPr>
        <w:t>기능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끄고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켜는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설정</w:t>
      </w:r>
    </w:p>
    <w:p w14:paraId="3C80B485" w14:textId="5BD0E90B" w:rsidR="007A7503" w:rsidRDefault="007A7503" w:rsidP="000C412F">
      <w:pPr>
        <w:widowControl w:val="0"/>
        <w:numPr>
          <w:ilvl w:val="1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7A7503">
        <w:rPr>
          <w:rFonts w:ascii="굴림" w:eastAsia="굴림" w:hAnsi="굴림" w:cs="굴림" w:hint="eastAsia"/>
          <w:color w:val="000000"/>
        </w:rPr>
        <w:t>최근</w:t>
      </w:r>
      <w:r w:rsidRPr="007A7503">
        <w:rPr>
          <w:rFonts w:ascii="굴림" w:eastAsia="굴림" w:hAnsi="굴림" w:cs="굴림"/>
          <w:color w:val="000000"/>
        </w:rPr>
        <w:t xml:space="preserve"> 재생 목록</w:t>
      </w:r>
    </w:p>
    <w:p w14:paraId="78891F23" w14:textId="30AA5F26" w:rsidR="007A7503" w:rsidRPr="00571107" w:rsidRDefault="007A7503" w:rsidP="000C412F">
      <w:pPr>
        <w:widowControl w:val="0"/>
        <w:numPr>
          <w:ilvl w:val="1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7A7503">
        <w:rPr>
          <w:rFonts w:ascii="굴림" w:eastAsia="굴림" w:hAnsi="굴림" w:cs="굴림" w:hint="eastAsia"/>
          <w:color w:val="000000"/>
        </w:rPr>
        <w:t>화면</w:t>
      </w:r>
      <w:r w:rsidRPr="007A7503">
        <w:rPr>
          <w:rFonts w:ascii="굴림" w:eastAsia="굴림" w:hAnsi="굴림" w:cs="굴림"/>
          <w:color w:val="000000"/>
        </w:rPr>
        <w:t xml:space="preserve"> 위아래로 드래그해서 볼륨 조절</w:t>
      </w:r>
    </w:p>
    <w:p w14:paraId="0D6C2426" w14:textId="77777777" w:rsidR="007A7503" w:rsidRDefault="007A7503" w:rsidP="000C412F">
      <w:pPr>
        <w:pStyle w:val="10"/>
        <w:rPr>
          <w:lang w:val="ko-KR"/>
        </w:rPr>
      </w:pPr>
      <w:bookmarkStart w:id="3" w:name="_Toc431339201"/>
    </w:p>
    <w:p w14:paraId="33B61E16" w14:textId="1310FAA4" w:rsidR="000C412F" w:rsidRPr="00802A48" w:rsidRDefault="000C412F" w:rsidP="000C412F">
      <w:pPr>
        <w:pStyle w:val="10"/>
      </w:pPr>
      <w:r>
        <w:rPr>
          <w:rFonts w:hint="eastAsia"/>
          <w:lang w:val="ko-KR"/>
        </w:rPr>
        <w:t>접근방법</w:t>
      </w:r>
      <w:r w:rsidRPr="00802A48">
        <w:t xml:space="preserve"> (Approach)</w:t>
      </w:r>
      <w:bookmarkEnd w:id="3"/>
    </w:p>
    <w:p w14:paraId="44CD110D" w14:textId="6BC30BBA" w:rsidR="00571107" w:rsidRPr="00571107" w:rsidRDefault="00571107" w:rsidP="0028720E">
      <w:pPr>
        <w:rPr>
          <w:rFonts w:hint="eastAsia"/>
        </w:rPr>
      </w:pPr>
      <w:r>
        <w:t>C#</w:t>
      </w:r>
      <w:r>
        <w:rPr>
          <w:rFonts w:hint="eastAsia"/>
        </w:rPr>
        <w:t xml:space="preserve">을 </w:t>
      </w:r>
      <w:proofErr w:type="spellStart"/>
      <w:r w:rsidR="0028720E">
        <w:rPr>
          <w:rFonts w:hint="eastAsia"/>
        </w:rPr>
        <w:t>w</w:t>
      </w:r>
      <w:r w:rsidR="0028720E">
        <w:t>pf</w:t>
      </w:r>
      <w:proofErr w:type="spellEnd"/>
      <w:r w:rsidR="0028720E">
        <w:rPr>
          <w:rFonts w:hint="eastAsia"/>
        </w:rPr>
        <w:t>로 개발</w:t>
      </w:r>
    </w:p>
    <w:p w14:paraId="416D2CF0" w14:textId="77777777" w:rsidR="0065737D" w:rsidRPr="00802A48" w:rsidRDefault="000C412F" w:rsidP="000C412F">
      <w:pPr>
        <w:pStyle w:val="10"/>
      </w:pPr>
      <w:bookmarkStart w:id="4" w:name="_Toc431339202"/>
      <w:r>
        <w:rPr>
          <w:rFonts w:hint="eastAsia"/>
          <w:lang w:val="ko-KR"/>
        </w:rPr>
        <w:t>작업계획일정</w:t>
      </w:r>
      <w:r w:rsidRPr="00802A48">
        <w:t xml:space="preserve"> (Workplan)</w:t>
      </w:r>
      <w:bookmarkStart w:id="5" w:name="_Toc431339203"/>
      <w:bookmarkEnd w:id="4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45"/>
        <w:gridCol w:w="922"/>
        <w:gridCol w:w="922"/>
        <w:gridCol w:w="923"/>
        <w:gridCol w:w="294"/>
        <w:gridCol w:w="567"/>
        <w:gridCol w:w="62"/>
        <w:gridCol w:w="923"/>
        <w:gridCol w:w="923"/>
        <w:gridCol w:w="218"/>
        <w:gridCol w:w="18"/>
        <w:gridCol w:w="687"/>
        <w:gridCol w:w="923"/>
        <w:gridCol w:w="923"/>
      </w:tblGrid>
      <w:tr w:rsidR="00411FEF" w14:paraId="4C95BFBE" w14:textId="77777777" w:rsidTr="002A5542">
        <w:tc>
          <w:tcPr>
            <w:tcW w:w="1045" w:type="dxa"/>
            <w:vAlign w:val="center"/>
          </w:tcPr>
          <w:p w14:paraId="1AB5A4FD" w14:textId="77777777" w:rsidR="00411FEF" w:rsidRDefault="00411FEF" w:rsidP="0065737D"/>
        </w:tc>
        <w:tc>
          <w:tcPr>
            <w:tcW w:w="922" w:type="dxa"/>
          </w:tcPr>
          <w:p w14:paraId="45873EDF" w14:textId="630CD3F3" w:rsidR="00411FEF" w:rsidRDefault="00411FEF" w:rsidP="0065737D">
            <w:r>
              <w:rPr>
                <w:rFonts w:hint="eastAsia"/>
              </w:rPr>
              <w:t>1주</w:t>
            </w:r>
          </w:p>
        </w:tc>
        <w:tc>
          <w:tcPr>
            <w:tcW w:w="922" w:type="dxa"/>
          </w:tcPr>
          <w:p w14:paraId="7083DD5B" w14:textId="6CB64A8E" w:rsidR="00411FEF" w:rsidRDefault="00411FEF" w:rsidP="0065737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주</w:t>
            </w:r>
          </w:p>
        </w:tc>
        <w:tc>
          <w:tcPr>
            <w:tcW w:w="923" w:type="dxa"/>
          </w:tcPr>
          <w:p w14:paraId="0DCFDEED" w14:textId="3301FB19" w:rsidR="00411FEF" w:rsidRDefault="00411FEF" w:rsidP="0065737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주</w:t>
            </w:r>
          </w:p>
        </w:tc>
        <w:tc>
          <w:tcPr>
            <w:tcW w:w="923" w:type="dxa"/>
            <w:gridSpan w:val="3"/>
          </w:tcPr>
          <w:p w14:paraId="7AA7EF1A" w14:textId="2AADC80F" w:rsidR="00411FEF" w:rsidRDefault="00411FEF" w:rsidP="0065737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주</w:t>
            </w:r>
          </w:p>
        </w:tc>
        <w:tc>
          <w:tcPr>
            <w:tcW w:w="923" w:type="dxa"/>
          </w:tcPr>
          <w:p w14:paraId="178CC3D1" w14:textId="33DFCB81" w:rsidR="00411FEF" w:rsidRDefault="00411FEF" w:rsidP="0065737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주</w:t>
            </w:r>
          </w:p>
        </w:tc>
        <w:tc>
          <w:tcPr>
            <w:tcW w:w="923" w:type="dxa"/>
          </w:tcPr>
          <w:p w14:paraId="0E40D6B6" w14:textId="24DA68B8" w:rsidR="00411FEF" w:rsidRDefault="00411FEF" w:rsidP="0065737D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주</w:t>
            </w:r>
          </w:p>
        </w:tc>
        <w:tc>
          <w:tcPr>
            <w:tcW w:w="923" w:type="dxa"/>
            <w:gridSpan w:val="3"/>
          </w:tcPr>
          <w:p w14:paraId="6879B6EB" w14:textId="3E4D38D1" w:rsidR="00411FEF" w:rsidRDefault="00411FEF" w:rsidP="0065737D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주</w:t>
            </w:r>
          </w:p>
        </w:tc>
        <w:tc>
          <w:tcPr>
            <w:tcW w:w="923" w:type="dxa"/>
          </w:tcPr>
          <w:p w14:paraId="206B350F" w14:textId="3D34CC04" w:rsidR="00411FEF" w:rsidRDefault="00411FEF" w:rsidP="0065737D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주</w:t>
            </w:r>
          </w:p>
        </w:tc>
        <w:tc>
          <w:tcPr>
            <w:tcW w:w="923" w:type="dxa"/>
          </w:tcPr>
          <w:p w14:paraId="4BDF3234" w14:textId="27CFE7F1" w:rsidR="00411FEF" w:rsidRDefault="00411FEF" w:rsidP="0065737D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주</w:t>
            </w:r>
          </w:p>
        </w:tc>
      </w:tr>
      <w:tr w:rsidR="002A5542" w14:paraId="373EAABF" w14:textId="77777777" w:rsidTr="000F6B67">
        <w:tc>
          <w:tcPr>
            <w:tcW w:w="1045" w:type="dxa"/>
          </w:tcPr>
          <w:p w14:paraId="27E9C779" w14:textId="435E2B4B" w:rsidR="002A5542" w:rsidRDefault="002A5542" w:rsidP="0065737D">
            <w:pPr>
              <w:rPr>
                <w:rFonts w:hint="eastAsia"/>
              </w:rPr>
            </w:pPr>
            <w:r>
              <w:rPr>
                <w:rFonts w:hint="eastAsia"/>
              </w:rPr>
              <w:t>디자인</w:t>
            </w:r>
          </w:p>
        </w:tc>
        <w:tc>
          <w:tcPr>
            <w:tcW w:w="4613" w:type="dxa"/>
            <w:gridSpan w:val="7"/>
            <w:shd w:val="clear" w:color="auto" w:fill="A0CDD8" w:themeFill="accent4" w:themeFillTint="99"/>
          </w:tcPr>
          <w:p w14:paraId="215FE990" w14:textId="77777777" w:rsidR="002A5542" w:rsidRDefault="002A5542" w:rsidP="0065737D"/>
        </w:tc>
        <w:tc>
          <w:tcPr>
            <w:tcW w:w="923" w:type="dxa"/>
          </w:tcPr>
          <w:p w14:paraId="779008E2" w14:textId="77777777" w:rsidR="002A5542" w:rsidRDefault="002A5542" w:rsidP="0065737D"/>
        </w:tc>
        <w:tc>
          <w:tcPr>
            <w:tcW w:w="923" w:type="dxa"/>
            <w:gridSpan w:val="3"/>
          </w:tcPr>
          <w:p w14:paraId="6BB1C28E" w14:textId="77777777" w:rsidR="002A5542" w:rsidRDefault="002A5542" w:rsidP="0065737D"/>
        </w:tc>
        <w:tc>
          <w:tcPr>
            <w:tcW w:w="923" w:type="dxa"/>
          </w:tcPr>
          <w:p w14:paraId="1D81B68D" w14:textId="77777777" w:rsidR="002A5542" w:rsidRDefault="002A5542" w:rsidP="0065737D"/>
        </w:tc>
        <w:tc>
          <w:tcPr>
            <w:tcW w:w="923" w:type="dxa"/>
          </w:tcPr>
          <w:p w14:paraId="14450788" w14:textId="77777777" w:rsidR="002A5542" w:rsidRDefault="002A5542" w:rsidP="0065737D"/>
        </w:tc>
      </w:tr>
      <w:tr w:rsidR="002A5542" w14:paraId="38C4AF9D" w14:textId="77777777" w:rsidTr="002A5542">
        <w:tc>
          <w:tcPr>
            <w:tcW w:w="1045" w:type="dxa"/>
          </w:tcPr>
          <w:p w14:paraId="7A294005" w14:textId="5D32B87F" w:rsidR="002A5542" w:rsidRDefault="002A5542" w:rsidP="0065737D">
            <w:r>
              <w:rPr>
                <w:rStyle w:val="afc"/>
              </w:rPr>
              <w:commentReference w:id="6"/>
            </w: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922" w:type="dxa"/>
          </w:tcPr>
          <w:p w14:paraId="1B89E978" w14:textId="77777777" w:rsidR="002A5542" w:rsidRDefault="002A5542" w:rsidP="0065737D"/>
        </w:tc>
        <w:tc>
          <w:tcPr>
            <w:tcW w:w="2139" w:type="dxa"/>
            <w:gridSpan w:val="3"/>
            <w:shd w:val="clear" w:color="auto" w:fill="A0CDD8" w:themeFill="accent4" w:themeFillTint="99"/>
          </w:tcPr>
          <w:p w14:paraId="261AE36B" w14:textId="77777777" w:rsidR="002A5542" w:rsidRDefault="002A5542" w:rsidP="0065737D"/>
        </w:tc>
        <w:tc>
          <w:tcPr>
            <w:tcW w:w="567" w:type="dxa"/>
            <w:shd w:val="clear" w:color="auto" w:fill="FFFFFF" w:themeFill="background1"/>
          </w:tcPr>
          <w:p w14:paraId="2F2B6D2F" w14:textId="77777777" w:rsidR="002A5542" w:rsidRDefault="002A5542" w:rsidP="0065737D"/>
        </w:tc>
        <w:tc>
          <w:tcPr>
            <w:tcW w:w="985" w:type="dxa"/>
            <w:gridSpan w:val="2"/>
            <w:shd w:val="clear" w:color="auto" w:fill="FFFFFF" w:themeFill="background1"/>
          </w:tcPr>
          <w:p w14:paraId="589BBC1E" w14:textId="0620B0CD" w:rsidR="002A5542" w:rsidRDefault="002A5542" w:rsidP="0065737D"/>
        </w:tc>
        <w:tc>
          <w:tcPr>
            <w:tcW w:w="923" w:type="dxa"/>
          </w:tcPr>
          <w:p w14:paraId="698CA988" w14:textId="77777777" w:rsidR="002A5542" w:rsidRDefault="002A5542" w:rsidP="0065737D"/>
        </w:tc>
        <w:tc>
          <w:tcPr>
            <w:tcW w:w="923" w:type="dxa"/>
            <w:gridSpan w:val="3"/>
          </w:tcPr>
          <w:p w14:paraId="5450B00E" w14:textId="77777777" w:rsidR="002A5542" w:rsidRDefault="002A5542" w:rsidP="0065737D"/>
        </w:tc>
        <w:tc>
          <w:tcPr>
            <w:tcW w:w="923" w:type="dxa"/>
          </w:tcPr>
          <w:p w14:paraId="367EE746" w14:textId="77777777" w:rsidR="002A5542" w:rsidRDefault="002A5542" w:rsidP="0065737D"/>
        </w:tc>
        <w:tc>
          <w:tcPr>
            <w:tcW w:w="923" w:type="dxa"/>
          </w:tcPr>
          <w:p w14:paraId="3D7B2845" w14:textId="77777777" w:rsidR="002A5542" w:rsidRDefault="002A5542" w:rsidP="0065737D"/>
        </w:tc>
      </w:tr>
      <w:tr w:rsidR="002A5542" w14:paraId="1C778DEC" w14:textId="77777777" w:rsidTr="002A5542">
        <w:tc>
          <w:tcPr>
            <w:tcW w:w="1045" w:type="dxa"/>
          </w:tcPr>
          <w:p w14:paraId="41B52754" w14:textId="45E4A48F" w:rsidR="002A5542" w:rsidRDefault="002A5542" w:rsidP="0065737D">
            <w:pPr>
              <w:rPr>
                <w:rStyle w:val="afc"/>
                <w:rFonts w:hint="eastAsia"/>
              </w:rPr>
            </w:pPr>
            <w:r>
              <w:rPr>
                <w:rStyle w:val="afc"/>
                <w:rFonts w:hint="eastAsia"/>
              </w:rPr>
              <w:t>기능</w:t>
            </w:r>
          </w:p>
        </w:tc>
        <w:tc>
          <w:tcPr>
            <w:tcW w:w="5754" w:type="dxa"/>
            <w:gridSpan w:val="9"/>
            <w:shd w:val="clear" w:color="auto" w:fill="A0CDD8" w:themeFill="accent4" w:themeFillTint="99"/>
          </w:tcPr>
          <w:p w14:paraId="5A4E7787" w14:textId="77777777" w:rsidR="002A5542" w:rsidRDefault="002A5542" w:rsidP="0065737D"/>
        </w:tc>
        <w:tc>
          <w:tcPr>
            <w:tcW w:w="705" w:type="dxa"/>
            <w:gridSpan w:val="2"/>
            <w:shd w:val="clear" w:color="auto" w:fill="FFFFFF" w:themeFill="background1"/>
          </w:tcPr>
          <w:p w14:paraId="6DA26F8A" w14:textId="3E4AE560" w:rsidR="002A5542" w:rsidRDefault="002A5542" w:rsidP="0065737D"/>
        </w:tc>
        <w:tc>
          <w:tcPr>
            <w:tcW w:w="923" w:type="dxa"/>
          </w:tcPr>
          <w:p w14:paraId="0B9DE564" w14:textId="77777777" w:rsidR="002A5542" w:rsidRDefault="002A5542" w:rsidP="0065737D"/>
        </w:tc>
        <w:tc>
          <w:tcPr>
            <w:tcW w:w="923" w:type="dxa"/>
          </w:tcPr>
          <w:p w14:paraId="4375E24D" w14:textId="77777777" w:rsidR="002A5542" w:rsidRDefault="002A5542" w:rsidP="0065737D"/>
        </w:tc>
      </w:tr>
      <w:tr w:rsidR="00411FEF" w14:paraId="255F3AE8" w14:textId="77777777" w:rsidTr="002A5542">
        <w:tc>
          <w:tcPr>
            <w:tcW w:w="1045" w:type="dxa"/>
          </w:tcPr>
          <w:p w14:paraId="318C6A6E" w14:textId="16F24094" w:rsidR="00411FEF" w:rsidRDefault="002A5542" w:rsidP="0065737D">
            <w:pPr>
              <w:rPr>
                <w:rStyle w:val="afc"/>
                <w:rFonts w:hint="eastAsia"/>
              </w:rPr>
            </w:pPr>
            <w:r>
              <w:rPr>
                <w:rStyle w:val="afc"/>
                <w:rFonts w:hint="eastAsia"/>
              </w:rPr>
              <w:t>테스트</w:t>
            </w:r>
          </w:p>
        </w:tc>
        <w:tc>
          <w:tcPr>
            <w:tcW w:w="922" w:type="dxa"/>
          </w:tcPr>
          <w:p w14:paraId="72DBD3AD" w14:textId="77777777" w:rsidR="00411FEF" w:rsidRDefault="00411FEF" w:rsidP="0065737D"/>
        </w:tc>
        <w:tc>
          <w:tcPr>
            <w:tcW w:w="922" w:type="dxa"/>
          </w:tcPr>
          <w:p w14:paraId="76548C41" w14:textId="77777777" w:rsidR="00411FEF" w:rsidRDefault="00411FEF" w:rsidP="0065737D"/>
        </w:tc>
        <w:tc>
          <w:tcPr>
            <w:tcW w:w="923" w:type="dxa"/>
          </w:tcPr>
          <w:p w14:paraId="249595EC" w14:textId="77777777" w:rsidR="00411FEF" w:rsidRDefault="00411FEF" w:rsidP="0065737D"/>
        </w:tc>
        <w:tc>
          <w:tcPr>
            <w:tcW w:w="923" w:type="dxa"/>
            <w:gridSpan w:val="3"/>
          </w:tcPr>
          <w:p w14:paraId="19A53F66" w14:textId="77777777" w:rsidR="00411FEF" w:rsidRDefault="00411FEF" w:rsidP="0065737D"/>
        </w:tc>
        <w:tc>
          <w:tcPr>
            <w:tcW w:w="923" w:type="dxa"/>
          </w:tcPr>
          <w:p w14:paraId="737DFC86" w14:textId="77777777" w:rsidR="00411FEF" w:rsidRDefault="00411FEF" w:rsidP="0065737D"/>
        </w:tc>
        <w:tc>
          <w:tcPr>
            <w:tcW w:w="923" w:type="dxa"/>
          </w:tcPr>
          <w:p w14:paraId="434DA407" w14:textId="77777777" w:rsidR="00411FEF" w:rsidRDefault="00411FEF" w:rsidP="0065737D"/>
        </w:tc>
        <w:tc>
          <w:tcPr>
            <w:tcW w:w="923" w:type="dxa"/>
            <w:gridSpan w:val="3"/>
            <w:shd w:val="clear" w:color="auto" w:fill="A0CDD8" w:themeFill="accent4" w:themeFillTint="99"/>
          </w:tcPr>
          <w:p w14:paraId="149A8A6B" w14:textId="77777777" w:rsidR="00411FEF" w:rsidRDefault="00411FEF" w:rsidP="0065737D"/>
        </w:tc>
        <w:tc>
          <w:tcPr>
            <w:tcW w:w="923" w:type="dxa"/>
          </w:tcPr>
          <w:p w14:paraId="07BCF79A" w14:textId="77777777" w:rsidR="00411FEF" w:rsidRDefault="00411FEF" w:rsidP="0065737D"/>
        </w:tc>
        <w:tc>
          <w:tcPr>
            <w:tcW w:w="923" w:type="dxa"/>
          </w:tcPr>
          <w:p w14:paraId="7773826B" w14:textId="77777777" w:rsidR="00411FEF" w:rsidRDefault="00411FEF" w:rsidP="0065737D"/>
        </w:tc>
      </w:tr>
      <w:tr w:rsidR="002A5542" w14:paraId="485E3D73" w14:textId="77777777" w:rsidTr="002A5542">
        <w:tc>
          <w:tcPr>
            <w:tcW w:w="1045" w:type="dxa"/>
          </w:tcPr>
          <w:p w14:paraId="5163AFD2" w14:textId="61474572" w:rsidR="002A5542" w:rsidRDefault="002A5542" w:rsidP="0065737D">
            <w:pPr>
              <w:rPr>
                <w:rStyle w:val="afc"/>
              </w:rPr>
            </w:pPr>
            <w:r>
              <w:rPr>
                <w:rStyle w:val="afc"/>
                <w:rFonts w:hint="eastAsia"/>
              </w:rPr>
              <w:t>수정</w:t>
            </w:r>
          </w:p>
        </w:tc>
        <w:tc>
          <w:tcPr>
            <w:tcW w:w="922" w:type="dxa"/>
          </w:tcPr>
          <w:p w14:paraId="785CE773" w14:textId="77777777" w:rsidR="002A5542" w:rsidRDefault="002A5542" w:rsidP="0065737D"/>
        </w:tc>
        <w:tc>
          <w:tcPr>
            <w:tcW w:w="922" w:type="dxa"/>
          </w:tcPr>
          <w:p w14:paraId="1F2810A7" w14:textId="77777777" w:rsidR="002A5542" w:rsidRDefault="002A5542" w:rsidP="0065737D"/>
        </w:tc>
        <w:tc>
          <w:tcPr>
            <w:tcW w:w="923" w:type="dxa"/>
          </w:tcPr>
          <w:p w14:paraId="5F13A378" w14:textId="77777777" w:rsidR="002A5542" w:rsidRDefault="002A5542" w:rsidP="0065737D"/>
        </w:tc>
        <w:tc>
          <w:tcPr>
            <w:tcW w:w="923" w:type="dxa"/>
            <w:gridSpan w:val="3"/>
          </w:tcPr>
          <w:p w14:paraId="0F731368" w14:textId="77777777" w:rsidR="002A5542" w:rsidRDefault="002A5542" w:rsidP="0065737D"/>
        </w:tc>
        <w:tc>
          <w:tcPr>
            <w:tcW w:w="923" w:type="dxa"/>
          </w:tcPr>
          <w:p w14:paraId="4CBC23F8" w14:textId="77777777" w:rsidR="002A5542" w:rsidRDefault="002A5542" w:rsidP="0065737D"/>
        </w:tc>
        <w:tc>
          <w:tcPr>
            <w:tcW w:w="923" w:type="dxa"/>
          </w:tcPr>
          <w:p w14:paraId="68BCBADB" w14:textId="77777777" w:rsidR="002A5542" w:rsidRDefault="002A5542" w:rsidP="0065737D"/>
        </w:tc>
        <w:tc>
          <w:tcPr>
            <w:tcW w:w="236" w:type="dxa"/>
            <w:gridSpan w:val="2"/>
            <w:shd w:val="clear" w:color="auto" w:fill="FFFFFF" w:themeFill="background1"/>
          </w:tcPr>
          <w:p w14:paraId="448FF078" w14:textId="77777777" w:rsidR="002A5542" w:rsidRDefault="002A5542" w:rsidP="0065737D"/>
        </w:tc>
        <w:tc>
          <w:tcPr>
            <w:tcW w:w="687" w:type="dxa"/>
            <w:shd w:val="clear" w:color="auto" w:fill="A0CDD8" w:themeFill="accent4" w:themeFillTint="99"/>
          </w:tcPr>
          <w:p w14:paraId="2B5954A1" w14:textId="7A0C4A6B" w:rsidR="002A5542" w:rsidRDefault="002A5542" w:rsidP="0065737D"/>
        </w:tc>
        <w:tc>
          <w:tcPr>
            <w:tcW w:w="923" w:type="dxa"/>
            <w:shd w:val="clear" w:color="auto" w:fill="A0CDD8" w:themeFill="accent4" w:themeFillTint="99"/>
          </w:tcPr>
          <w:p w14:paraId="1D105BA3" w14:textId="77777777" w:rsidR="002A5542" w:rsidRDefault="002A5542" w:rsidP="0065737D"/>
        </w:tc>
        <w:tc>
          <w:tcPr>
            <w:tcW w:w="923" w:type="dxa"/>
            <w:shd w:val="clear" w:color="auto" w:fill="A0CDD8" w:themeFill="accent4" w:themeFillTint="99"/>
          </w:tcPr>
          <w:p w14:paraId="17984A11" w14:textId="77777777" w:rsidR="002A5542" w:rsidRDefault="002A5542" w:rsidP="0065737D"/>
        </w:tc>
      </w:tr>
    </w:tbl>
    <w:p w14:paraId="1461BD72" w14:textId="4D93965A" w:rsidR="0065737D" w:rsidRPr="00802A48" w:rsidRDefault="0065737D" w:rsidP="0065737D"/>
    <w:p w14:paraId="04AD721E" w14:textId="77777777" w:rsidR="000C412F" w:rsidRPr="005924ED" w:rsidRDefault="0065737D" w:rsidP="000C412F">
      <w:pPr>
        <w:pStyle w:val="10"/>
      </w:pPr>
      <w:r w:rsidRPr="00802A48">
        <w:rPr>
          <w:rFonts w:hint="eastAsia"/>
        </w:rPr>
        <w:t xml:space="preserve"> </w:t>
      </w:r>
      <w:proofErr w:type="gramStart"/>
      <w:r w:rsidR="000C412F">
        <w:rPr>
          <w:rFonts w:hint="eastAsia"/>
          <w:lang w:val="ko-KR"/>
        </w:rPr>
        <w:t>비용</w:t>
      </w:r>
      <w:r w:rsidR="000C412F" w:rsidRPr="00802A48">
        <w:rPr>
          <w:rFonts w:hint="eastAsia"/>
        </w:rPr>
        <w:t xml:space="preserve"> </w:t>
      </w:r>
      <w:r w:rsidR="000C412F" w:rsidRPr="00802A48">
        <w:t>/</w:t>
      </w:r>
      <w:proofErr w:type="gramEnd"/>
      <w:r w:rsidR="000C412F" w:rsidRPr="00802A48">
        <w:t xml:space="preserve"> </w:t>
      </w:r>
      <w:r w:rsidR="000C412F">
        <w:rPr>
          <w:rFonts w:hint="eastAsia"/>
          <w:lang w:val="ko-KR"/>
        </w:rPr>
        <w:t>기대효과</w:t>
      </w:r>
      <w:r w:rsidR="000C412F" w:rsidRPr="00802A48">
        <w:rPr>
          <w:rFonts w:hint="eastAsia"/>
        </w:rPr>
        <w:t xml:space="preserve"> </w:t>
      </w:r>
      <w:r w:rsidR="000C412F">
        <w:rPr>
          <w:rFonts w:hint="eastAsia"/>
          <w:lang w:val="ko-KR"/>
        </w:rPr>
        <w:t>분석</w:t>
      </w:r>
      <w:r w:rsidR="000C412F" w:rsidRPr="00802A48">
        <w:t xml:space="preserve"> (Cost-Benefit Analysis)</w:t>
      </w:r>
      <w:bookmarkEnd w:id="5"/>
    </w:p>
    <w:p w14:paraId="50CC58D2" w14:textId="77777777" w:rsidR="001370F1" w:rsidRPr="001370F1" w:rsidRDefault="001370F1" w:rsidP="001370F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1370F1">
        <w:rPr>
          <w:rFonts w:ascii="굴림" w:eastAsia="함초롬바탕" w:hAnsi="굴림" w:cs="굴림"/>
          <w:color w:val="000000"/>
        </w:rPr>
        <w:t>사용하기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편한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시간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proofErr w:type="spellStart"/>
      <w:r w:rsidRPr="001370F1">
        <w:rPr>
          <w:rFonts w:ascii="굴림" w:eastAsia="함초롬바탕" w:hAnsi="굴림" w:cs="굴림"/>
          <w:color w:val="000000"/>
        </w:rPr>
        <w:t>스킵</w:t>
      </w:r>
      <w:proofErr w:type="spellEnd"/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방법으로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인한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편의성</w:t>
      </w:r>
      <w:r w:rsidRPr="001370F1">
        <w:rPr>
          <w:rFonts w:ascii="함초롬바탕" w:eastAsia="함초롬바탕" w:hAnsi="함초롬바탕" w:cs="함초롬바탕" w:hint="eastAsia"/>
          <w:color w:val="000000"/>
        </w:rPr>
        <w:t xml:space="preserve">, </w:t>
      </w:r>
      <w:r w:rsidRPr="001370F1">
        <w:rPr>
          <w:rFonts w:ascii="굴림" w:eastAsia="함초롬바탕" w:hAnsi="굴림" w:cs="굴림"/>
          <w:color w:val="000000"/>
        </w:rPr>
        <w:t>썸네일을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이용한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편리한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영상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확인</w:t>
      </w:r>
      <w:r w:rsidRPr="001370F1">
        <w:rPr>
          <w:rFonts w:ascii="함초롬바탕" w:eastAsia="함초롬바탕" w:hAnsi="함초롬바탕" w:cs="함초롬바탕" w:hint="eastAsia"/>
          <w:color w:val="000000"/>
        </w:rPr>
        <w:t>,</w:t>
      </w:r>
    </w:p>
    <w:p w14:paraId="3435740D" w14:textId="5A9BDAAF" w:rsidR="001370F1" w:rsidRPr="001370F1" w:rsidRDefault="001370F1" w:rsidP="001370F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1370F1">
        <w:rPr>
          <w:rFonts w:ascii="굴림" w:eastAsia="함초롬바탕" w:hAnsi="굴림" w:cs="굴림"/>
          <w:color w:val="000000"/>
        </w:rPr>
        <w:t>북마크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기능을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이용한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영상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이어보기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기능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등의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여러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가지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편의성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기능을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추가한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편리한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미디어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플레이어</w:t>
      </w:r>
    </w:p>
    <w:sectPr w:rsidR="001370F1" w:rsidRPr="001370F1">
      <w:footerReference w:type="default" r:id="rId1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신 희찬" w:date="2021-09-15T10:46:00Z" w:initials="신희">
    <w:p w14:paraId="28159B08" w14:textId="5FE9487D" w:rsidR="002A5542" w:rsidRDefault="002A5542">
      <w:pPr>
        <w:pStyle w:val="afd"/>
      </w:pPr>
      <w:r>
        <w:rPr>
          <w:rStyle w:val="afc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159B0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A49B8" w14:textId="77777777" w:rsidR="00AB447C" w:rsidRDefault="00AB447C">
      <w:pPr>
        <w:spacing w:after="0" w:line="240" w:lineRule="auto"/>
      </w:pPr>
      <w:r>
        <w:separator/>
      </w:r>
    </w:p>
  </w:endnote>
  <w:endnote w:type="continuationSeparator" w:id="0">
    <w:p w14:paraId="2BD7C2AB" w14:textId="77777777" w:rsidR="00AB447C" w:rsidRDefault="00AB4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4880E" w14:textId="77777777" w:rsidR="00DD1EF8" w:rsidRPr="00DC4D6F" w:rsidRDefault="00AB447C">
    <w:pPr>
      <w:pStyle w:val="ad"/>
    </w:pPr>
    <w:sdt>
      <w:sdtPr>
        <w:alias w:val="제목"/>
        <w:tag w:val=""/>
        <w:id w:val="-164709095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D1EF8" w:rsidRPr="00DC4D6F">
          <w:rPr>
            <w:lang w:val="ko-KR"/>
          </w:rPr>
          <w:t>[사업 계획서 제목]</w:t>
        </w:r>
      </w:sdtContent>
    </w:sdt>
    <w:r w:rsidR="00DD1EF8" w:rsidRPr="00DC4D6F">
      <w:rPr>
        <w:lang w:val="ko-KR"/>
      </w:rPr>
      <w:t xml:space="preserve"> - </w:t>
    </w:r>
    <w:sdt>
      <w:sdtPr>
        <w:alias w:val="날짜"/>
        <w:tag w:val=""/>
        <w:id w:val="-699473681"/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yyyy년 M월"/>
          <w:lid w:val="ko-KR"/>
          <w:storeMappedDataAs w:val="dateTime"/>
          <w:calendar w:val="gregorian"/>
        </w:date>
      </w:sdtPr>
      <w:sdtEndPr/>
      <w:sdtContent>
        <w:r w:rsidR="00DD1EF8" w:rsidRPr="00DC4D6F">
          <w:rPr>
            <w:lang w:val="ko-KR"/>
          </w:rPr>
          <w:t>[날짜 선택]</w:t>
        </w:r>
      </w:sdtContent>
    </w:sdt>
    <w:r w:rsidR="00DD1EF8" w:rsidRPr="00DC4D6F">
      <w:ptab w:relativeTo="margin" w:alignment="right" w:leader="none"/>
    </w:r>
    <w:r w:rsidR="00DD1EF8" w:rsidRPr="00DC4D6F">
      <w:fldChar w:fldCharType="begin"/>
    </w:r>
    <w:r w:rsidR="00DD1EF8" w:rsidRPr="00DC4D6F">
      <w:instrText>PAGE   \* MERGEFORMAT</w:instrText>
    </w:r>
    <w:r w:rsidR="00DD1EF8" w:rsidRPr="00DC4D6F">
      <w:fldChar w:fldCharType="separate"/>
    </w:r>
    <w:r w:rsidR="008E6287" w:rsidRPr="008E6287">
      <w:rPr>
        <w:noProof/>
        <w:lang w:val="ko-KR"/>
      </w:rPr>
      <w:t>2</w:t>
    </w:r>
    <w:r w:rsidR="00DD1EF8" w:rsidRPr="00DC4D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9B210" w14:textId="77777777" w:rsidR="00AB447C" w:rsidRDefault="00AB447C">
      <w:pPr>
        <w:spacing w:after="0" w:line="240" w:lineRule="auto"/>
      </w:pPr>
      <w:r>
        <w:separator/>
      </w:r>
    </w:p>
  </w:footnote>
  <w:footnote w:type="continuationSeparator" w:id="0">
    <w:p w14:paraId="280FAE45" w14:textId="77777777" w:rsidR="00AB447C" w:rsidRDefault="00AB4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4D9"/>
    <w:multiLevelType w:val="multilevel"/>
    <w:tmpl w:val="129C59D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함초롬바탕" w:eastAsia="함초롬바탕" w:hAnsi="함초롬바탕" w:cs="함초롬바탕" w:hint="eastAsia"/>
        <w:b/>
        <w:color w:val="000000"/>
        <w:w w:val="100"/>
        <w:sz w:val="24"/>
      </w:rPr>
    </w:lvl>
    <w:lvl w:ilvl="1">
      <w:start w:val="1"/>
      <w:numFmt w:val="ganada"/>
      <w:suff w:val="space"/>
      <w:lvlText w:val="%2."/>
      <w:lvlJc w:val="right"/>
      <w:pPr>
        <w:ind w:left="0" w:firstLine="0"/>
      </w:pPr>
      <w:rPr>
        <w:rFonts w:ascii="함초롬바탕" w:eastAsia="함초롬바탕" w:hAnsi="함초롬바탕" w:cs="함초롬바탕" w:hint="eastAsia"/>
        <w:color w:val="000000"/>
        <w:w w:val="100"/>
        <w:sz w:val="20"/>
      </w:rPr>
    </w:lvl>
    <w:lvl w:ilvl="2">
      <w:start w:val="1"/>
      <w:numFmt w:val="decimal"/>
      <w:suff w:val="space"/>
      <w:lvlText w:val="%3)"/>
      <w:lvlJc w:val="right"/>
      <w:pPr>
        <w:ind w:left="0" w:firstLine="0"/>
      </w:pPr>
      <w:rPr>
        <w:rFonts w:ascii="함초롬바탕" w:eastAsia="함초롬바탕" w:hAnsi="함초롬바탕" w:cs="함초롬바탕" w:hint="eastAsia"/>
        <w:color w:val="000000"/>
        <w:w w:val="100"/>
        <w:sz w:val="2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1345A"/>
    <w:multiLevelType w:val="hybridMultilevel"/>
    <w:tmpl w:val="487C2110"/>
    <w:lvl w:ilvl="0" w:tplc="E0C0D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4ADF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08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83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BAE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7EE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7EF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E6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8A7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C908D2"/>
    <w:multiLevelType w:val="multilevel"/>
    <w:tmpl w:val="1748847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함초롬바탕" w:eastAsia="함초롬바탕" w:hAnsi="함초롬바탕" w:cs="함초롬바탕" w:hint="eastAsia"/>
        <w:b/>
        <w:color w:val="000000"/>
        <w:w w:val="100"/>
        <w:sz w:val="24"/>
      </w:rPr>
    </w:lvl>
    <w:lvl w:ilvl="1">
      <w:start w:val="1"/>
      <w:numFmt w:val="ganada"/>
      <w:suff w:val="space"/>
      <w:lvlText w:val="%2."/>
      <w:lvlJc w:val="right"/>
      <w:pPr>
        <w:ind w:left="0" w:firstLine="0"/>
      </w:pPr>
      <w:rPr>
        <w:rFonts w:ascii="함초롬바탕" w:eastAsia="함초롬바탕" w:hAnsi="함초롬바탕" w:cs="함초롬바탕" w:hint="eastAsia"/>
        <w:color w:val="000000"/>
        <w:w w:val="100"/>
        <w:sz w:val="20"/>
      </w:rPr>
    </w:lvl>
    <w:lvl w:ilvl="2">
      <w:start w:val="1"/>
      <w:numFmt w:val="decimal"/>
      <w:suff w:val="space"/>
      <w:lvlText w:val="%3)"/>
      <w:lvlJc w:val="right"/>
      <w:pPr>
        <w:ind w:left="0" w:firstLine="0"/>
      </w:pPr>
      <w:rPr>
        <w:rFonts w:ascii="함초롬바탕" w:eastAsia="함초롬바탕" w:hAnsi="함초롬바탕" w:cs="함초롬바탕" w:hint="eastAsia"/>
        <w:color w:val="000000"/>
        <w:w w:val="100"/>
        <w:sz w:val="2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32439"/>
    <w:multiLevelType w:val="hybridMultilevel"/>
    <w:tmpl w:val="97EE1218"/>
    <w:lvl w:ilvl="0" w:tplc="8CC28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5C69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6A6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3CD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C8E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00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E86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66E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027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24D27"/>
    <w:multiLevelType w:val="multilevel"/>
    <w:tmpl w:val="497EC10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함초롬바탕" w:eastAsia="함초롬바탕" w:hAnsi="함초롬바탕" w:cs="함초롬바탕" w:hint="eastAsia"/>
        <w:b/>
        <w:color w:val="000000"/>
        <w:w w:val="100"/>
        <w:sz w:val="24"/>
      </w:rPr>
    </w:lvl>
    <w:lvl w:ilvl="1">
      <w:start w:val="1"/>
      <w:numFmt w:val="ganada"/>
      <w:suff w:val="space"/>
      <w:lvlText w:val="%2."/>
      <w:lvlJc w:val="right"/>
      <w:pPr>
        <w:ind w:left="0" w:firstLine="0"/>
      </w:pPr>
      <w:rPr>
        <w:rFonts w:ascii="함초롬바탕" w:eastAsia="함초롬바탕" w:hAnsi="함초롬바탕" w:cs="함초롬바탕" w:hint="eastAsia"/>
        <w:color w:val="000000"/>
        <w:w w:val="100"/>
        <w:sz w:val="20"/>
      </w:rPr>
    </w:lvl>
    <w:lvl w:ilvl="2">
      <w:start w:val="1"/>
      <w:numFmt w:val="decimal"/>
      <w:suff w:val="space"/>
      <w:lvlText w:val="%3)"/>
      <w:lvlJc w:val="right"/>
      <w:pPr>
        <w:ind w:left="0" w:firstLine="0"/>
      </w:pPr>
      <w:rPr>
        <w:rFonts w:ascii="함초롬바탕" w:eastAsia="함초롬바탕" w:hAnsi="함초롬바탕" w:cs="함초롬바탕" w:hint="eastAsia"/>
        <w:color w:val="000000"/>
        <w:w w:val="100"/>
        <w:sz w:val="2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13F0E"/>
    <w:multiLevelType w:val="hybridMultilevel"/>
    <w:tmpl w:val="56289056"/>
    <w:lvl w:ilvl="0" w:tplc="98686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747E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E3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1E6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8A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BA3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62A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963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7CB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6B55E73"/>
    <w:multiLevelType w:val="hybridMultilevel"/>
    <w:tmpl w:val="405423F8"/>
    <w:lvl w:ilvl="0" w:tplc="29249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72A7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769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B82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E5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AD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8A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AA6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6D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98A79A1"/>
    <w:multiLevelType w:val="hybridMultilevel"/>
    <w:tmpl w:val="AEBE1C6C"/>
    <w:lvl w:ilvl="0" w:tplc="CAD87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7411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34C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AA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484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02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68B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12B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44D8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D450C"/>
    <w:multiLevelType w:val="hybridMultilevel"/>
    <w:tmpl w:val="32A42888"/>
    <w:lvl w:ilvl="0" w:tplc="5BFC4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9ADD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A88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34F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2C4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8AB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3EE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803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30F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DF9183A"/>
    <w:multiLevelType w:val="hybridMultilevel"/>
    <w:tmpl w:val="2C2CE6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5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C8C10A4"/>
    <w:multiLevelType w:val="hybridMultilevel"/>
    <w:tmpl w:val="0A46744C"/>
    <w:lvl w:ilvl="0" w:tplc="2A126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434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0E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F24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68D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545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01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C8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B27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280795A"/>
    <w:multiLevelType w:val="multilevel"/>
    <w:tmpl w:val="7D940A5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함초롬바탕" w:eastAsia="함초롬바탕" w:hAnsi="함초롬바탕" w:cs="함초롬바탕" w:hint="eastAsia"/>
        <w:b/>
        <w:color w:val="000000"/>
        <w:w w:val="100"/>
        <w:sz w:val="24"/>
      </w:rPr>
    </w:lvl>
    <w:lvl w:ilvl="1">
      <w:start w:val="1"/>
      <w:numFmt w:val="ganada"/>
      <w:suff w:val="space"/>
      <w:lvlText w:val="%2."/>
      <w:lvlJc w:val="right"/>
      <w:pPr>
        <w:ind w:left="0" w:firstLine="0"/>
      </w:pPr>
      <w:rPr>
        <w:rFonts w:ascii="함초롬바탕" w:eastAsia="함초롬바탕" w:hAnsi="함초롬바탕" w:cs="함초롬바탕" w:hint="eastAsia"/>
        <w:color w:val="000000"/>
        <w:w w:val="100"/>
        <w:sz w:val="20"/>
      </w:rPr>
    </w:lvl>
    <w:lvl w:ilvl="2">
      <w:start w:val="1"/>
      <w:numFmt w:val="decimal"/>
      <w:suff w:val="space"/>
      <w:lvlText w:val="%3)"/>
      <w:lvlJc w:val="right"/>
      <w:pPr>
        <w:ind w:left="0" w:firstLine="0"/>
      </w:pPr>
      <w:rPr>
        <w:rFonts w:ascii="함초롬바탕" w:eastAsia="함초롬바탕" w:hAnsi="함초롬바탕" w:cs="함초롬바탕" w:hint="eastAsia"/>
        <w:color w:val="000000"/>
        <w:w w:val="100"/>
        <w:sz w:val="2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"/>
  </w:num>
  <w:num w:numId="5">
    <w:abstractNumId w:val="13"/>
  </w:num>
  <w:num w:numId="6">
    <w:abstractNumId w:val="8"/>
  </w:num>
  <w:num w:numId="7">
    <w:abstractNumId w:val="9"/>
  </w:num>
  <w:num w:numId="8">
    <w:abstractNumId w:val="7"/>
  </w:num>
  <w:num w:numId="9">
    <w:abstractNumId w:val="3"/>
  </w:num>
  <w:num w:numId="10">
    <w:abstractNumId w:val="1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신 희찬">
    <w15:presenceInfo w15:providerId="Windows Live" w15:userId="c1800557cb1e4d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F8"/>
    <w:rsid w:val="00020B35"/>
    <w:rsid w:val="00034B7F"/>
    <w:rsid w:val="00085D9A"/>
    <w:rsid w:val="00087880"/>
    <w:rsid w:val="000A40DE"/>
    <w:rsid w:val="000B3251"/>
    <w:rsid w:val="000C412F"/>
    <w:rsid w:val="000D7ADD"/>
    <w:rsid w:val="001370F1"/>
    <w:rsid w:val="00152E6B"/>
    <w:rsid w:val="0016048F"/>
    <w:rsid w:val="0018512E"/>
    <w:rsid w:val="00234C8E"/>
    <w:rsid w:val="0024542D"/>
    <w:rsid w:val="00286A03"/>
    <w:rsid w:val="0028720E"/>
    <w:rsid w:val="002A5542"/>
    <w:rsid w:val="002A6C10"/>
    <w:rsid w:val="002A77EA"/>
    <w:rsid w:val="0030202C"/>
    <w:rsid w:val="00334257"/>
    <w:rsid w:val="003726AB"/>
    <w:rsid w:val="003E3F64"/>
    <w:rsid w:val="003E76BD"/>
    <w:rsid w:val="00411FEF"/>
    <w:rsid w:val="00454271"/>
    <w:rsid w:val="00472F66"/>
    <w:rsid w:val="004F0880"/>
    <w:rsid w:val="00501AE5"/>
    <w:rsid w:val="005040AA"/>
    <w:rsid w:val="00534EFD"/>
    <w:rsid w:val="00571107"/>
    <w:rsid w:val="005924ED"/>
    <w:rsid w:val="005F2BB9"/>
    <w:rsid w:val="006022C6"/>
    <w:rsid w:val="00604909"/>
    <w:rsid w:val="00607A41"/>
    <w:rsid w:val="0065737D"/>
    <w:rsid w:val="00686284"/>
    <w:rsid w:val="006D3495"/>
    <w:rsid w:val="006F5092"/>
    <w:rsid w:val="00741C2C"/>
    <w:rsid w:val="0074315A"/>
    <w:rsid w:val="007607CE"/>
    <w:rsid w:val="00774333"/>
    <w:rsid w:val="00777AEB"/>
    <w:rsid w:val="007A7503"/>
    <w:rsid w:val="007B5A66"/>
    <w:rsid w:val="007E55BF"/>
    <w:rsid w:val="00802A48"/>
    <w:rsid w:val="0083434A"/>
    <w:rsid w:val="0083683C"/>
    <w:rsid w:val="008852FD"/>
    <w:rsid w:val="008E6287"/>
    <w:rsid w:val="009174FB"/>
    <w:rsid w:val="009D084B"/>
    <w:rsid w:val="009D6F39"/>
    <w:rsid w:val="009F25CC"/>
    <w:rsid w:val="00A20363"/>
    <w:rsid w:val="00A32A54"/>
    <w:rsid w:val="00A813B4"/>
    <w:rsid w:val="00AB1070"/>
    <w:rsid w:val="00AB42A0"/>
    <w:rsid w:val="00AB447C"/>
    <w:rsid w:val="00B44DEE"/>
    <w:rsid w:val="00B54B9F"/>
    <w:rsid w:val="00B90C75"/>
    <w:rsid w:val="00B92750"/>
    <w:rsid w:val="00B967FB"/>
    <w:rsid w:val="00C05FEB"/>
    <w:rsid w:val="00CA5A4A"/>
    <w:rsid w:val="00D02E66"/>
    <w:rsid w:val="00D23B19"/>
    <w:rsid w:val="00D955AE"/>
    <w:rsid w:val="00DA3B6B"/>
    <w:rsid w:val="00DC4D6F"/>
    <w:rsid w:val="00DD1EF8"/>
    <w:rsid w:val="00DD73DC"/>
    <w:rsid w:val="00DF6E14"/>
    <w:rsid w:val="00E069AD"/>
    <w:rsid w:val="00E52E7D"/>
    <w:rsid w:val="00E6169A"/>
    <w:rsid w:val="00E8097F"/>
    <w:rsid w:val="00F10B04"/>
    <w:rsid w:val="00F1731D"/>
    <w:rsid w:val="00FB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3CC7D7"/>
  <w15:docId w15:val="{3D1AE5F3-1C92-40BF-929A-2AE8C39B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ko-K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0AA"/>
    <w:rPr>
      <w:rFonts w:ascii="맑은 고딕" w:eastAsia="맑은 고딕" w:hAnsi="맑은 고딕" w:cs="맑은 고딕"/>
    </w:rPr>
  </w:style>
  <w:style w:type="paragraph" w:styleId="10">
    <w:name w:val="heading 1"/>
    <w:basedOn w:val="a"/>
    <w:next w:val="a"/>
    <w:link w:val="1Char"/>
    <w:uiPriority w:val="9"/>
    <w:qFormat/>
    <w:rsid w:val="00501AE5"/>
    <w:pPr>
      <w:keepNext/>
      <w:keepLines/>
      <w:pBdr>
        <w:bottom w:val="single" w:sz="8" w:space="0" w:color="FCDBDB" w:themeColor="accent1" w:themeTint="33"/>
      </w:pBdr>
      <w:spacing w:after="200" w:line="240" w:lineRule="auto"/>
      <w:outlineLvl w:val="0"/>
    </w:pPr>
    <w:rPr>
      <w:color w:val="F24F4F" w:themeColor="accen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AE5"/>
    <w:pPr>
      <w:keepNext/>
      <w:keepLines/>
      <w:spacing w:before="120" w:after="120" w:line="18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1AE5"/>
    <w:pPr>
      <w:keepNext/>
      <w:keepLines/>
      <w:spacing w:before="40" w:after="0"/>
      <w:outlineLvl w:val="3"/>
    </w:pPr>
    <w:rPr>
      <w:i/>
      <w:iCs/>
      <w:color w:val="DF101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로고"/>
    <w:basedOn w:val="a"/>
    <w:uiPriority w:val="99"/>
    <w:semiHidden/>
    <w:unhideWhenUsed/>
    <w:pPr>
      <w:spacing w:before="600"/>
    </w:pPr>
  </w:style>
  <w:style w:type="character" w:customStyle="1" w:styleId="a4">
    <w:name w:val="개체 틀 텍스트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Char"/>
    <w:uiPriority w:val="10"/>
    <w:qFormat/>
    <w:rsid w:val="00501AE5"/>
    <w:pPr>
      <w:spacing w:after="600" w:line="240" w:lineRule="auto"/>
      <w:contextualSpacing/>
    </w:pPr>
    <w:rPr>
      <w:color w:val="F24F4F" w:themeColor="accent1"/>
      <w:kern w:val="28"/>
      <w:sz w:val="96"/>
      <w:szCs w:val="96"/>
    </w:rPr>
  </w:style>
  <w:style w:type="character" w:customStyle="1" w:styleId="Char">
    <w:name w:val="제목 Char"/>
    <w:basedOn w:val="a0"/>
    <w:link w:val="a5"/>
    <w:uiPriority w:val="10"/>
    <w:rsid w:val="00501AE5"/>
    <w:rPr>
      <w:rFonts w:ascii="맑은 고딕" w:eastAsia="맑은 고딕" w:hAnsi="맑은 고딕" w:cs="맑은 고딕"/>
      <w:color w:val="F24F4F" w:themeColor="accent1"/>
      <w:kern w:val="28"/>
      <w:sz w:val="96"/>
      <w:szCs w:val="96"/>
    </w:rPr>
  </w:style>
  <w:style w:type="paragraph" w:customStyle="1" w:styleId="a6">
    <w:name w:val="부제목"/>
    <w:basedOn w:val="a"/>
    <w:next w:val="a"/>
    <w:link w:val="a7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7">
    <w:name w:val="부제목 문자"/>
    <w:basedOn w:val="a0"/>
    <w:link w:val="a6"/>
    <w:uiPriority w:val="11"/>
    <w:rPr>
      <w:sz w:val="32"/>
      <w:szCs w:val="32"/>
    </w:rPr>
  </w:style>
  <w:style w:type="paragraph" w:styleId="a8">
    <w:name w:val="No Spacing"/>
    <w:uiPriority w:val="1"/>
    <w:qFormat/>
    <w:rsid w:val="00501AE5"/>
    <w:pPr>
      <w:spacing w:after="0" w:line="240" w:lineRule="auto"/>
    </w:pPr>
    <w:rPr>
      <w:rFonts w:ascii="맑은 고딕" w:eastAsia="맑은 고딕" w:hAnsi="맑은 고딕" w:cs="맑은 고딕"/>
    </w:rPr>
  </w:style>
  <w:style w:type="table" w:customStyle="1" w:styleId="a9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연락처 정보"/>
    <w:basedOn w:val="a8"/>
    <w:uiPriority w:val="99"/>
    <w:qFormat/>
    <w:rPr>
      <w:color w:val="FFFFFF" w:themeColor="background1"/>
      <w:sz w:val="22"/>
      <w:szCs w:val="22"/>
    </w:rPr>
  </w:style>
  <w:style w:type="paragraph" w:customStyle="1" w:styleId="ab">
    <w:name w:val="표 공백"/>
    <w:basedOn w:val="a8"/>
    <w:uiPriority w:val="99"/>
    <w:pPr>
      <w:spacing w:line="14" w:lineRule="exact"/>
    </w:pPr>
  </w:style>
  <w:style w:type="paragraph" w:styleId="ac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c"/>
    <w:uiPriority w:val="99"/>
  </w:style>
  <w:style w:type="paragraph" w:styleId="ad">
    <w:name w:val="footer"/>
    <w:basedOn w:val="a"/>
    <w:link w:val="Char1"/>
    <w:uiPriority w:val="99"/>
    <w:unhideWhenUsed/>
    <w:qFormat/>
    <w:rsid w:val="00501AE5"/>
    <w:pPr>
      <w:spacing w:after="0" w:line="240" w:lineRule="auto"/>
    </w:pPr>
    <w:rPr>
      <w:caps/>
      <w:color w:val="F24F4F" w:themeColor="accent1"/>
      <w:sz w:val="16"/>
      <w:szCs w:val="16"/>
    </w:rPr>
  </w:style>
  <w:style w:type="character" w:customStyle="1" w:styleId="Char1">
    <w:name w:val="바닥글 Char"/>
    <w:basedOn w:val="a0"/>
    <w:link w:val="ad"/>
    <w:uiPriority w:val="99"/>
    <w:rsid w:val="00501AE5"/>
    <w:rPr>
      <w:rFonts w:ascii="맑은 고딕" w:eastAsia="맑은 고딕" w:hAnsi="맑은 고딕" w:cs="맑은 고딕"/>
      <w:caps/>
      <w:color w:val="F24F4F" w:themeColor="accent1"/>
      <w:sz w:val="16"/>
      <w:szCs w:val="16"/>
    </w:rPr>
  </w:style>
  <w:style w:type="character" w:customStyle="1" w:styleId="1Char">
    <w:name w:val="제목 1 Char"/>
    <w:basedOn w:val="a0"/>
    <w:link w:val="10"/>
    <w:uiPriority w:val="9"/>
    <w:rsid w:val="00501AE5"/>
    <w:rPr>
      <w:rFonts w:ascii="맑은 고딕" w:eastAsia="맑은 고딕" w:hAnsi="맑은 고딕" w:cs="맑은 고딕"/>
      <w:color w:val="F24F4F" w:themeColor="accen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501AE5"/>
    <w:rPr>
      <w:rFonts w:ascii="맑은 고딕" w:eastAsia="맑은 고딕" w:hAnsi="맑은 고딕" w:cs="맑은 고딕"/>
      <w:b/>
      <w:bCs/>
      <w:sz w:val="26"/>
      <w:szCs w:val="26"/>
    </w:rPr>
  </w:style>
  <w:style w:type="paragraph" w:customStyle="1" w:styleId="ae">
    <w:name w:val="목차 제목"/>
    <w:basedOn w:val="10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1">
    <w:name w:val="toc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Char">
    <w:name w:val="제목 3 Char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0">
    <w:name w:val="대체 로고"/>
    <w:basedOn w:val="a"/>
    <w:uiPriority w:val="99"/>
    <w:unhideWhenUsed/>
    <w:pPr>
      <w:spacing w:before="720" w:line="240" w:lineRule="auto"/>
      <w:ind w:left="720"/>
    </w:pPr>
  </w:style>
  <w:style w:type="paragraph" w:customStyle="1" w:styleId="af1">
    <w:name w:val="대체 바닥글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2">
    <w:name w:val="팁 표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3">
    <w:name w:val="팁 텍스트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4">
    <w:name w:val="아이콘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Char">
    <w:name w:val="제목 4 Char"/>
    <w:basedOn w:val="a0"/>
    <w:link w:val="4"/>
    <w:uiPriority w:val="9"/>
    <w:semiHidden/>
    <w:rsid w:val="00501AE5"/>
    <w:rPr>
      <w:rFonts w:ascii="맑은 고딕" w:eastAsia="맑은 고딕" w:hAnsi="맑은 고딕" w:cs="맑은 고딕"/>
      <w:i/>
      <w:iCs/>
      <w:color w:val="DF1010" w:themeColor="accent1" w:themeShade="BF"/>
    </w:rPr>
  </w:style>
  <w:style w:type="table" w:customStyle="1" w:styleId="af5">
    <w:name w:val="재무표"/>
    <w:basedOn w:val="a1"/>
    <w:uiPriority w:val="99"/>
    <w:rsid w:val="00501AE5"/>
    <w:pPr>
      <w:spacing w:before="20" w:afterLines="20" w:after="48" w:line="204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0">
    <w:name w:val="toc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40">
    <w:name w:val="toc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af6">
    <w:name w:val="Subtitle"/>
    <w:basedOn w:val="a"/>
    <w:next w:val="a"/>
    <w:link w:val="Char2"/>
    <w:uiPriority w:val="11"/>
    <w:qFormat/>
    <w:rsid w:val="00501AE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6"/>
    <w:uiPriority w:val="11"/>
    <w:rsid w:val="00501AE5"/>
    <w:rPr>
      <w:rFonts w:ascii="맑은 고딕" w:eastAsia="맑은 고딕" w:hAnsi="맑은 고딕" w:cs="맑은 고딕"/>
      <w:sz w:val="24"/>
      <w:szCs w:val="24"/>
    </w:rPr>
  </w:style>
  <w:style w:type="character" w:styleId="af7">
    <w:name w:val="Placeholder Text"/>
    <w:basedOn w:val="a0"/>
    <w:uiPriority w:val="99"/>
    <w:semiHidden/>
    <w:rsid w:val="00DD73DC"/>
    <w:rPr>
      <w:color w:val="808080"/>
    </w:rPr>
  </w:style>
  <w:style w:type="table" w:styleId="af8">
    <w:name w:val="Table Grid"/>
    <w:basedOn w:val="a1"/>
    <w:uiPriority w:val="39"/>
    <w:rsid w:val="0050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바탕글"/>
    <w:basedOn w:val="a"/>
    <w:rsid w:val="006022C6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</w:rPr>
  </w:style>
  <w:style w:type="paragraph" w:styleId="afa">
    <w:name w:val="Balloon Text"/>
    <w:basedOn w:val="a"/>
    <w:link w:val="Char3"/>
    <w:uiPriority w:val="99"/>
    <w:semiHidden/>
    <w:unhideWhenUsed/>
    <w:rsid w:val="00B44D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a"/>
    <w:uiPriority w:val="99"/>
    <w:semiHidden/>
    <w:rsid w:val="00B44DEE"/>
    <w:rPr>
      <w:rFonts w:asciiTheme="majorHAnsi" w:eastAsiaTheme="majorEastAsia" w:hAnsiTheme="majorHAnsi" w:cstheme="majorBidi"/>
      <w:sz w:val="18"/>
      <w:szCs w:val="18"/>
    </w:rPr>
  </w:style>
  <w:style w:type="paragraph" w:styleId="afb">
    <w:name w:val="List Paragraph"/>
    <w:basedOn w:val="a"/>
    <w:uiPriority w:val="34"/>
    <w:qFormat/>
    <w:rsid w:val="00802A4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3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color w:val="auto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370F1"/>
    <w:rPr>
      <w:rFonts w:ascii="굴림체" w:eastAsia="굴림체" w:hAnsi="굴림체" w:cs="굴림체"/>
      <w:color w:val="auto"/>
      <w:sz w:val="24"/>
      <w:szCs w:val="24"/>
    </w:rPr>
  </w:style>
  <w:style w:type="character" w:customStyle="1" w:styleId="y2iqfc">
    <w:name w:val="y2iqfc"/>
    <w:basedOn w:val="a0"/>
    <w:rsid w:val="001370F1"/>
  </w:style>
  <w:style w:type="character" w:styleId="afc">
    <w:name w:val="annotation reference"/>
    <w:basedOn w:val="a0"/>
    <w:uiPriority w:val="99"/>
    <w:semiHidden/>
    <w:unhideWhenUsed/>
    <w:rsid w:val="00411FEF"/>
    <w:rPr>
      <w:sz w:val="18"/>
      <w:szCs w:val="18"/>
    </w:rPr>
  </w:style>
  <w:style w:type="paragraph" w:styleId="afd">
    <w:name w:val="annotation text"/>
    <w:basedOn w:val="a"/>
    <w:link w:val="Char4"/>
    <w:uiPriority w:val="99"/>
    <w:semiHidden/>
    <w:unhideWhenUsed/>
    <w:rsid w:val="00411FEF"/>
  </w:style>
  <w:style w:type="character" w:customStyle="1" w:styleId="Char4">
    <w:name w:val="메모 텍스트 Char"/>
    <w:basedOn w:val="a0"/>
    <w:link w:val="afd"/>
    <w:uiPriority w:val="99"/>
    <w:semiHidden/>
    <w:rsid w:val="00411FEF"/>
    <w:rPr>
      <w:rFonts w:ascii="맑은 고딕" w:eastAsia="맑은 고딕" w:hAnsi="맑은 고딕" w:cs="맑은 고딕"/>
    </w:rPr>
  </w:style>
  <w:style w:type="paragraph" w:styleId="afe">
    <w:name w:val="annotation subject"/>
    <w:basedOn w:val="afd"/>
    <w:next w:val="afd"/>
    <w:link w:val="Char5"/>
    <w:uiPriority w:val="99"/>
    <w:semiHidden/>
    <w:unhideWhenUsed/>
    <w:rsid w:val="00411FEF"/>
    <w:rPr>
      <w:b/>
      <w:bCs/>
    </w:rPr>
  </w:style>
  <w:style w:type="character" w:customStyle="1" w:styleId="Char5">
    <w:name w:val="메모 주제 Char"/>
    <w:basedOn w:val="Char4"/>
    <w:link w:val="afe"/>
    <w:uiPriority w:val="99"/>
    <w:semiHidden/>
    <w:rsid w:val="00411FEF"/>
    <w:rPr>
      <w:rFonts w:ascii="맑은 고딕" w:eastAsia="맑은 고딕" w:hAnsi="맑은 고딕" w:cs="맑은 고딕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5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8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71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16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43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7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3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19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4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4969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5824;&#54732;\AppData\Roaming\Microsoft\Templates\&#49324;&#50629;%20&#44228;&#54925;&#49436;(&#48744;&#44053;%20&#46356;&#51088;&#51064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8F2BF55-33DB-478A-9317-E2CB2249FA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6ECAF6-D409-44BF-9C1B-E155DC3F28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사업 계획서(빨강 디자인)</Template>
  <TotalTime>36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/>
      <vt:lpstr/>
      <vt:lpstr>경영 요약</vt:lpstr>
      <vt:lpstr>    주요 현황</vt:lpstr>
      <vt:lpstr>    목표</vt:lpstr>
      <vt:lpstr>    사명 선언</vt:lpstr>
      <vt:lpstr>    성공의 요건</vt:lpstr>
      <vt:lpstr>사업 설명</vt:lpstr>
      <vt:lpstr>    회사 소유권/법적 실체</vt:lpstr>
      <vt:lpstr>    위치</vt:lpstr>
      <vt:lpstr>    인테리어</vt:lpstr>
      <vt:lpstr>    운영 시간</vt:lpstr>
      <vt:lpstr>    제품 및 서비스</vt:lpstr>
      <vt:lpstr>    공급업체</vt:lpstr>
      <vt:lpstr>    서비스</vt:lpstr>
      <vt:lpstr>    제조</vt:lpstr>
      <vt:lpstr>    관리</vt:lpstr>
      <vt:lpstr>    재무 관리</vt:lpstr>
      <vt:lpstr>    창업/인수 요약</vt:lpstr>
      <vt:lpstr>마케팅</vt:lpstr>
      <vt:lpstr>    시장 분석</vt:lpstr>
      <vt:lpstr>    시장 세분화</vt:lpstr>
      <vt:lpstr>    경쟁업체</vt:lpstr>
      <vt:lpstr>    가격 책정</vt:lpstr>
      <vt:lpstr>        광고 및 홍보</vt:lpstr>
      <vt:lpstr>        전략 및 실행</vt:lpstr>
      <vt:lpstr>부록</vt:lpstr>
      <vt:lpstr>    창업 비용</vt:lpstr>
      <vt:lpstr>    창업 자금 결정</vt:lpstr>
      <vt:lpstr>    현금 흐름</vt:lpstr>
      <vt:lpstr>    추정 손익 계산서</vt:lpstr>
      <vt:lpstr>    손익 계산서</vt:lpstr>
      <vt:lpstr>        예산 손익과 실제 손익 비교: (&lt;[시작 연도, 월]&gt;—&lt;[종료 연도, 월</vt:lpstr>
      <vt:lpstr>    대차대조표</vt:lpstr>
      <vt:lpstr>    판매 예측</vt:lpstr>
      <vt:lpstr>    중요 시점</vt:lpstr>
      <vt:lpstr>    손익분기점 분석</vt:lpstr>
      <vt:lpstr>    기타 문서</vt:lpstr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김대헌</dc:creator>
  <cp:lastModifiedBy>신 희찬</cp:lastModifiedBy>
  <cp:revision>5</cp:revision>
  <dcterms:created xsi:type="dcterms:W3CDTF">2021-05-04T06:35:00Z</dcterms:created>
  <dcterms:modified xsi:type="dcterms:W3CDTF">2021-09-15T01:54:00Z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